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E29F5" w14:paraId="5FB20E05" w14:textId="77777777">
        <w:tc>
          <w:tcPr>
            <w:tcW w:w="965" w:type="dxa"/>
            <w:shd w:val="clear" w:color="auto" w:fill="3A3A3A" w:themeFill="text2"/>
          </w:tcPr>
          <w:p w14:paraId="1EEE85F1" w14:textId="77777777" w:rsidR="003E29F5" w:rsidRDefault="003E29F5">
            <w:pPr>
              <w:spacing w:before="260"/>
            </w:pPr>
          </w:p>
        </w:tc>
        <w:tc>
          <w:tcPr>
            <w:tcW w:w="518" w:type="dxa"/>
          </w:tcPr>
          <w:p w14:paraId="3F9521F4" w14:textId="77777777" w:rsidR="003E29F5" w:rsidRDefault="003E29F5">
            <w:pPr>
              <w:spacing w:before="260"/>
            </w:pPr>
          </w:p>
        </w:tc>
        <w:tc>
          <w:tcPr>
            <w:tcW w:w="8581" w:type="dxa"/>
          </w:tcPr>
          <w:p w14:paraId="57445858" w14:textId="77777777" w:rsidR="003E29F5" w:rsidRDefault="00663DAD">
            <w:pPr>
              <w:pStyle w:val="Title"/>
              <w:rPr>
                <w:rFonts w:asciiTheme="majorEastAsia" w:hAnsiTheme="majorEastAsia" w:hint="eastAsia"/>
                <w:lang w:eastAsia="zh-CN"/>
              </w:rPr>
            </w:pPr>
            <w:r w:rsidRPr="00663DAD">
              <w:rPr>
                <w:rFonts w:asciiTheme="majorEastAsia" w:hAnsiTheme="majorEastAsia" w:hint="eastAsia"/>
                <w:lang w:eastAsia="zh-CN"/>
              </w:rPr>
              <w:t>需求规约</w:t>
            </w:r>
          </w:p>
          <w:p w14:paraId="73FE057A" w14:textId="77777777" w:rsidR="00663DAD" w:rsidRPr="00663DAD" w:rsidRDefault="00663DAD">
            <w:pPr>
              <w:pStyle w:val="Title"/>
              <w:rPr>
                <w:rFonts w:asciiTheme="majorEastAsia" w:hAnsiTheme="majorEastAsia" w:hint="eastAsia"/>
                <w:lang w:eastAsia="zh-CN"/>
              </w:rPr>
            </w:pPr>
          </w:p>
          <w:p w14:paraId="73250D88" w14:textId="77777777" w:rsidR="00663DAD" w:rsidRDefault="00663DAD" w:rsidP="00663DAD">
            <w:pPr>
              <w:pStyle w:val="Subtitle"/>
              <w:rPr>
                <w:rFonts w:hint="eastAsia"/>
                <w:i w:val="0"/>
                <w:sz w:val="28"/>
                <w:szCs w:val="28"/>
                <w:lang w:eastAsia="zh-CN"/>
              </w:rPr>
            </w:pP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1452665 </w:t>
            </w: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>李逸超</w:t>
            </w: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 </w:t>
            </w:r>
          </w:p>
          <w:p w14:paraId="6F85101E" w14:textId="77777777" w:rsidR="00663DAD" w:rsidRDefault="00663DAD" w:rsidP="00663DAD">
            <w:pPr>
              <w:pStyle w:val="Subtitle"/>
              <w:rPr>
                <w:rFonts w:hint="eastAsia"/>
                <w:i w:val="0"/>
                <w:sz w:val="28"/>
                <w:szCs w:val="28"/>
                <w:lang w:eastAsia="zh-CN"/>
              </w:rPr>
            </w:pP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1452758 </w:t>
            </w: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>华泽文</w:t>
            </w: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 </w:t>
            </w:r>
          </w:p>
          <w:p w14:paraId="5EC83686" w14:textId="77777777" w:rsidR="00663DAD" w:rsidRDefault="00663DAD" w:rsidP="00663DAD">
            <w:pPr>
              <w:pStyle w:val="Subtitle"/>
              <w:rPr>
                <w:rFonts w:hint="eastAsia"/>
                <w:i w:val="0"/>
                <w:sz w:val="28"/>
                <w:szCs w:val="28"/>
                <w:lang w:eastAsia="zh-CN"/>
              </w:rPr>
            </w:pP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1452756 </w:t>
            </w: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>曾一帆</w:t>
            </w:r>
          </w:p>
          <w:p w14:paraId="41E0949C" w14:textId="77777777" w:rsidR="003E29F5" w:rsidRDefault="00663DAD" w:rsidP="00663DAD">
            <w:pPr>
              <w:pStyle w:val="Subtitle"/>
            </w:pP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 xml:space="preserve">1452668 </w:t>
            </w:r>
            <w:r w:rsidRPr="00663DAD">
              <w:rPr>
                <w:rFonts w:hint="eastAsia"/>
                <w:i w:val="0"/>
                <w:sz w:val="28"/>
                <w:szCs w:val="28"/>
                <w:lang w:eastAsia="zh-CN"/>
              </w:rPr>
              <w:t>赵昂悠悠</w:t>
            </w:r>
          </w:p>
        </w:tc>
      </w:tr>
    </w:tbl>
    <w:p w14:paraId="4CD0BE7E" w14:textId="77777777" w:rsidR="003E29F5" w:rsidRDefault="003E29F5">
      <w:pPr>
        <w:pStyle w:val="Date"/>
      </w:pPr>
    </w:p>
    <w:p w14:paraId="7F28B818" w14:textId="77777777" w:rsidR="003E29F5" w:rsidRDefault="00663DAD">
      <w:pPr>
        <w:pStyle w:val="Heading1"/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介绍</w:t>
      </w:r>
    </w:p>
    <w:p w14:paraId="582B6621" w14:textId="77777777" w:rsidR="003E29F5" w:rsidRDefault="00663DAD">
      <w:pPr>
        <w:pStyle w:val="Heading2"/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目的</w:t>
      </w:r>
    </w:p>
    <w:p w14:paraId="13F9F21B" w14:textId="77777777" w:rsidR="003E29F5" w:rsidRDefault="00663DAD" w:rsidP="00663DAD">
      <w:pPr>
        <w:jc w:val="both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　　</w:t>
      </w:r>
      <w:r w:rsidRPr="00663DAD">
        <w:rPr>
          <w:rFonts w:asciiTheme="minorEastAsia" w:hAnsiTheme="minorEastAsia" w:hint="eastAsia"/>
          <w:lang w:eastAsia="zh-CN"/>
        </w:rPr>
        <w:t>《iTravel需求规约》主要目的为收集与组织所有与“iTravel网站”有关的需求。我们希望通过《iTravel需求规约》来提供一个完整、综合的的iTravel网站的需求描述，其中包括确定应用程序与相关子系统的外部行为、设计与开发过程中涉及到的功能需求、非功能需求、涉及约束以及其他必要需求。</w:t>
      </w:r>
    </w:p>
    <w:p w14:paraId="76C9C1C8" w14:textId="77777777" w:rsidR="00663DAD" w:rsidRDefault="00663DAD" w:rsidP="00663DAD">
      <w:pPr>
        <w:pStyle w:val="Heading2"/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范围</w:t>
      </w:r>
    </w:p>
    <w:p w14:paraId="351C1CE7" w14:textId="77777777" w:rsidR="00663DAD" w:rsidRDefault="00663DAD" w:rsidP="00663DAD">
      <w:pPr>
        <w:jc w:val="both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　　</w:t>
      </w:r>
      <w:r w:rsidRPr="00663DAD">
        <w:rPr>
          <w:rFonts w:asciiTheme="minorEastAsia" w:hAnsiTheme="minorEastAsia" w:hint="eastAsia"/>
          <w:lang w:eastAsia="zh-CN"/>
        </w:rPr>
        <w:t>本文档适用于“iTravel”项目开发的整个生命周期，覆盖项目每一项工作任务，适用于参与本项目的所有成员以及相关组。</w:t>
      </w:r>
    </w:p>
    <w:p w14:paraId="5E06E433" w14:textId="390BF08A" w:rsidR="00663DAD" w:rsidRDefault="00663DAD" w:rsidP="000D6DFC">
      <w:pPr>
        <w:pStyle w:val="Heading1"/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整体描述</w:t>
      </w:r>
    </w:p>
    <w:p w14:paraId="496D65D9" w14:textId="77777777" w:rsidR="00663DAD" w:rsidRPr="00663DAD" w:rsidRDefault="00663DAD" w:rsidP="00663DAD">
      <w:pPr>
        <w:pStyle w:val="Heading2"/>
        <w:spacing w:line="312" w:lineRule="auto"/>
        <w:jc w:val="both"/>
        <w:rPr>
          <w:rFonts w:asciiTheme="minorEastAsia" w:eastAsiaTheme="minorEastAsia" w:hAnsiTheme="minorEastAsia" w:cstheme="minorBidi" w:hint="eastAsia"/>
          <w:b w:val="0"/>
          <w:lang w:eastAsia="zh-CN"/>
        </w:rPr>
      </w:pPr>
      <w:r>
        <w:rPr>
          <w:rFonts w:asciiTheme="minorEastAsia" w:eastAsiaTheme="minorEastAsia" w:hAnsiTheme="minorEastAsia" w:cstheme="minorBidi" w:hint="eastAsia"/>
          <w:b w:val="0"/>
          <w:lang w:eastAsia="zh-CN"/>
        </w:rPr>
        <w:t xml:space="preserve">　　</w:t>
      </w:r>
      <w:r w:rsidRPr="00663DAD">
        <w:rPr>
          <w:rFonts w:asciiTheme="minorEastAsia" w:eastAsiaTheme="minorEastAsia" w:hAnsiTheme="minorEastAsia" w:cstheme="minorBidi" w:hint="eastAsia"/>
          <w:b w:val="0"/>
          <w:lang w:eastAsia="zh-CN"/>
        </w:rPr>
        <w:t>随着近年来旅游业的大力发展，市民旅游的需求扩大，为让市民方便快捷的出游，各种旅游性质的网站层出不穷。然而这些网站虽然给市民提供了订购景点门票、参加旅行团等快捷服务，但是由于越来越多的市民更倾向于自定义旅行，有些旅行团的路线并不符合他们的要求，即使有这些网站，市民也需要自己查攻略再制定路线。因此，我们希望开发一个旅游路线自定义的系统“iTravel”，以浏览器为客户端，让用户能在本网站上自己选择喜欢的景点，系统将智能计算出一条最优路线给用户，省去用户自己计划路线的时间。同时，用户可以将生成的路线公开到广场当中，寻找志同道合的游客一起拼团出游，让旅行社接包，专门针对生成的路线建立旅行团。如果用户不愿加入旅行团，可以选择不公开路线。本项目还将与旅行社合作，旅行社可以通过本网站进入路线广场，寻找想要接包的路线，与其他旅行社一同竞价。</w:t>
      </w:r>
    </w:p>
    <w:p w14:paraId="04E91033" w14:textId="77777777" w:rsidR="00663DAD" w:rsidRDefault="00663DAD" w:rsidP="00663DAD">
      <w:pPr>
        <w:pStyle w:val="Heading2"/>
        <w:spacing w:line="312" w:lineRule="auto"/>
        <w:jc w:val="both"/>
        <w:rPr>
          <w:rFonts w:asciiTheme="minorEastAsia" w:eastAsiaTheme="minorEastAsia" w:hAnsiTheme="minorEastAsia" w:cstheme="minorBidi" w:hint="eastAsia"/>
          <w:b w:val="0"/>
          <w:lang w:eastAsia="zh-CN"/>
        </w:rPr>
      </w:pPr>
      <w:r>
        <w:rPr>
          <w:rFonts w:asciiTheme="minorEastAsia" w:eastAsiaTheme="minorEastAsia" w:hAnsiTheme="minorEastAsia" w:cstheme="minorBidi" w:hint="eastAsia"/>
          <w:b w:val="0"/>
          <w:lang w:eastAsia="zh-CN"/>
        </w:rPr>
        <w:t xml:space="preserve">　　</w:t>
      </w:r>
      <w:r w:rsidRPr="00663DAD">
        <w:rPr>
          <w:rFonts w:asciiTheme="minorEastAsia" w:eastAsiaTheme="minorEastAsia" w:hAnsiTheme="minorEastAsia" w:cstheme="minorBidi" w:hint="eastAsia"/>
          <w:b w:val="0"/>
          <w:lang w:eastAsia="zh-CN"/>
        </w:rPr>
        <w:t xml:space="preserve">iTravel项目的特色在于：让用户能够自定义旅游路线，并且通过旅行社招标竞价，实现拼团出游。 　　</w:t>
      </w:r>
    </w:p>
    <w:p w14:paraId="7C1F2A3F" w14:textId="77777777" w:rsidR="00663DAD" w:rsidRDefault="00663DAD" w:rsidP="00663DAD">
      <w:pPr>
        <w:pStyle w:val="Heading2"/>
        <w:spacing w:line="312" w:lineRule="auto"/>
        <w:jc w:val="both"/>
        <w:rPr>
          <w:rFonts w:asciiTheme="minorEastAsia" w:eastAsiaTheme="minorEastAsia" w:hAnsiTheme="minorEastAsia" w:cstheme="minorBidi" w:hint="eastAsia"/>
          <w:b w:val="0"/>
          <w:lang w:eastAsia="zh-CN"/>
        </w:rPr>
      </w:pPr>
      <w:r>
        <w:rPr>
          <w:rFonts w:asciiTheme="minorEastAsia" w:eastAsiaTheme="minorEastAsia" w:hAnsiTheme="minorEastAsia" w:cstheme="minorBidi" w:hint="eastAsia"/>
          <w:b w:val="0"/>
          <w:lang w:eastAsia="zh-CN"/>
        </w:rPr>
        <w:t xml:space="preserve">　　</w:t>
      </w:r>
      <w:r w:rsidRPr="00663DAD">
        <w:rPr>
          <w:rFonts w:asciiTheme="minorEastAsia" w:eastAsiaTheme="minorEastAsia" w:hAnsiTheme="minorEastAsia" w:cstheme="minorBidi" w:hint="eastAsia"/>
          <w:b w:val="0"/>
          <w:lang w:eastAsia="zh-CN"/>
        </w:rPr>
        <w:t>运行环境：该系统为B/S三层结构，它的运行环境分客户端、应用服务器端和数据库服务器端三部分。客户端为浏览器，服务器端操作系统为Ubuntu 14.04，数据库为</w:t>
      </w:r>
      <w:proofErr w:type="spellStart"/>
      <w:r w:rsidRPr="00663DAD">
        <w:rPr>
          <w:rFonts w:asciiTheme="minorEastAsia" w:eastAsiaTheme="minorEastAsia" w:hAnsiTheme="minorEastAsia" w:cstheme="minorBidi" w:hint="eastAsia"/>
          <w:b w:val="0"/>
          <w:lang w:eastAsia="zh-CN"/>
        </w:rPr>
        <w:t>Mongodb</w:t>
      </w:r>
      <w:proofErr w:type="spellEnd"/>
      <w:r w:rsidRPr="00663DAD">
        <w:rPr>
          <w:rFonts w:asciiTheme="minorEastAsia" w:eastAsiaTheme="minorEastAsia" w:hAnsiTheme="minorEastAsia" w:cstheme="minorBidi" w:hint="eastAsia"/>
          <w:b w:val="0"/>
          <w:lang w:eastAsia="zh-CN"/>
        </w:rPr>
        <w:t>。</w:t>
      </w:r>
    </w:p>
    <w:p w14:paraId="3C3F52AC" w14:textId="77777777" w:rsidR="000D6DFC" w:rsidRPr="000D6DFC" w:rsidRDefault="000D6DFC" w:rsidP="000D6DFC">
      <w:pPr>
        <w:rPr>
          <w:rFonts w:hint="eastAsia"/>
          <w:lang w:eastAsia="zh-CN"/>
        </w:rPr>
      </w:pPr>
    </w:p>
    <w:p w14:paraId="79AC3732" w14:textId="420BED51" w:rsidR="000D6DFC" w:rsidRDefault="000D6DFC" w:rsidP="000D6DFC">
      <w:pPr>
        <w:pStyle w:val="Heading1"/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 xml:space="preserve">. </w:t>
      </w:r>
      <w:r w:rsidR="00BC05FC" w:rsidRPr="00BC05FC">
        <w:rPr>
          <w:rFonts w:hint="eastAsia"/>
          <w:lang w:eastAsia="zh-CN"/>
        </w:rPr>
        <w:t>系统与其他系统的接口</w:t>
      </w:r>
    </w:p>
    <w:p w14:paraId="381B992F" w14:textId="6238558C" w:rsidR="00BC05FC" w:rsidRPr="00BC05FC" w:rsidRDefault="00BC05FC" w:rsidP="00BC05FC">
      <w:pPr>
        <w:pStyle w:val="ListParagraph"/>
        <w:numPr>
          <w:ilvl w:val="0"/>
          <w:numId w:val="11"/>
        </w:numPr>
        <w:jc w:val="both"/>
        <w:rPr>
          <w:rFonts w:asciiTheme="minorEastAsia" w:hAnsiTheme="minorEastAsia" w:hint="eastAsia"/>
          <w:lang w:eastAsia="zh-CN"/>
        </w:rPr>
      </w:pPr>
      <w:r w:rsidRPr="00BC05FC">
        <w:rPr>
          <w:rFonts w:asciiTheme="minorEastAsia" w:hAnsiTheme="minorEastAsia" w:hint="eastAsia"/>
          <w:lang w:eastAsia="zh-CN"/>
        </w:rPr>
        <w:t>地图系统：高德地图</w:t>
      </w:r>
    </w:p>
    <w:p w14:paraId="15D06CCE" w14:textId="77777777" w:rsidR="00BC05FC" w:rsidRPr="00BC05FC" w:rsidRDefault="00BC05FC" w:rsidP="00BC05FC">
      <w:pPr>
        <w:pStyle w:val="ListParagraph"/>
        <w:numPr>
          <w:ilvl w:val="0"/>
          <w:numId w:val="11"/>
        </w:numPr>
        <w:jc w:val="both"/>
        <w:rPr>
          <w:rFonts w:asciiTheme="minorEastAsia" w:hAnsiTheme="minorEastAsia" w:hint="eastAsia"/>
          <w:lang w:eastAsia="zh-CN"/>
        </w:rPr>
      </w:pPr>
      <w:r w:rsidRPr="00BC05FC">
        <w:rPr>
          <w:rFonts w:asciiTheme="minorEastAsia" w:hAnsiTheme="minorEastAsia" w:hint="eastAsia"/>
          <w:lang w:eastAsia="zh-CN"/>
        </w:rPr>
        <w:t>支付系统：支付宝</w:t>
      </w:r>
    </w:p>
    <w:p w14:paraId="2E640751" w14:textId="77EACE4F" w:rsidR="000D6DFC" w:rsidRDefault="00BC05FC" w:rsidP="00BC05FC">
      <w:pPr>
        <w:pStyle w:val="ListParagraph"/>
        <w:numPr>
          <w:ilvl w:val="0"/>
          <w:numId w:val="11"/>
        </w:numPr>
        <w:jc w:val="both"/>
        <w:rPr>
          <w:rFonts w:asciiTheme="minorEastAsia" w:hAnsiTheme="minorEastAsia" w:hint="eastAsia"/>
          <w:lang w:eastAsia="zh-CN"/>
        </w:rPr>
      </w:pPr>
      <w:r w:rsidRPr="00BC05FC">
        <w:rPr>
          <w:rFonts w:asciiTheme="minorEastAsia" w:hAnsiTheme="minorEastAsia" w:hint="eastAsia"/>
          <w:lang w:eastAsia="zh-CN"/>
        </w:rPr>
        <w:t>联络、通知：微信</w:t>
      </w:r>
    </w:p>
    <w:p w14:paraId="634A64C7" w14:textId="77777777" w:rsidR="00BC05FC" w:rsidRDefault="00BC05FC" w:rsidP="00BC05FC">
      <w:pPr>
        <w:pStyle w:val="ListParagraph"/>
        <w:jc w:val="both"/>
        <w:rPr>
          <w:rFonts w:asciiTheme="minorEastAsia" w:hAnsiTheme="minorEastAsia" w:hint="eastAsia"/>
          <w:lang w:eastAsia="zh-CN"/>
        </w:rPr>
      </w:pPr>
    </w:p>
    <w:p w14:paraId="3CB3517B" w14:textId="45522535" w:rsidR="00BC05FC" w:rsidRDefault="00BC05FC" w:rsidP="00BC05FC">
      <w:pPr>
        <w:pStyle w:val="Heading1"/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. </w:t>
      </w:r>
      <w:r w:rsidRPr="00BC05FC">
        <w:rPr>
          <w:rFonts w:hint="eastAsia"/>
          <w:lang w:eastAsia="zh-CN"/>
        </w:rPr>
        <w:t>主要的功能需求描述</w:t>
      </w:r>
    </w:p>
    <w:p w14:paraId="3F7E5ECE" w14:textId="77777777" w:rsidR="00BC05FC" w:rsidRPr="002C50C5" w:rsidRDefault="00BC05FC" w:rsidP="00BC05FC">
      <w:pPr>
        <w:pStyle w:val="Heading2"/>
      </w:pPr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登录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2C50C5" w14:paraId="1731C0F8" w14:textId="77777777" w:rsidTr="00C154E9">
        <w:trPr>
          <w:trHeight w:val="680"/>
        </w:trPr>
        <w:tc>
          <w:tcPr>
            <w:tcW w:w="2114" w:type="dxa"/>
          </w:tcPr>
          <w:p w14:paraId="6C3E9D80" w14:textId="7FC9FAF9" w:rsidR="002C50C5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392D3AB3" w14:textId="6FCC1E11" w:rsidR="002C50C5" w:rsidRPr="00C154E9" w:rsidRDefault="002C50C5" w:rsidP="00293049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登录</w:t>
            </w:r>
          </w:p>
        </w:tc>
      </w:tr>
      <w:tr w:rsidR="002C50C5" w14:paraId="6EF916E1" w14:textId="77777777" w:rsidTr="00C154E9">
        <w:trPr>
          <w:trHeight w:val="680"/>
        </w:trPr>
        <w:tc>
          <w:tcPr>
            <w:tcW w:w="2114" w:type="dxa"/>
          </w:tcPr>
          <w:p w14:paraId="5A333529" w14:textId="3016A531" w:rsidR="00BC05FC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798B4593" w14:textId="685FAAF8" w:rsidR="00BC05FC" w:rsidRPr="00C154E9" w:rsidRDefault="002C50C5" w:rsidP="00293049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UC1</w:t>
            </w:r>
          </w:p>
        </w:tc>
      </w:tr>
      <w:tr w:rsidR="00BC05FC" w14:paraId="5C2C79D5" w14:textId="77777777" w:rsidTr="00C154E9">
        <w:trPr>
          <w:trHeight w:val="680"/>
        </w:trPr>
        <w:tc>
          <w:tcPr>
            <w:tcW w:w="2114" w:type="dxa"/>
          </w:tcPr>
          <w:p w14:paraId="64EFA6F4" w14:textId="02C193D2" w:rsidR="00BC05FC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58E4CA29" w14:textId="6E501958" w:rsidR="00BC05FC" w:rsidRPr="00C154E9" w:rsidRDefault="002C50C5" w:rsidP="00293049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游客、旅行社</w:t>
            </w:r>
          </w:p>
        </w:tc>
      </w:tr>
      <w:tr w:rsidR="002C50C5" w14:paraId="2A6EF333" w14:textId="77777777" w:rsidTr="00C154E9">
        <w:trPr>
          <w:trHeight w:val="715"/>
        </w:trPr>
        <w:tc>
          <w:tcPr>
            <w:tcW w:w="2114" w:type="dxa"/>
          </w:tcPr>
          <w:p w14:paraId="314AD2A5" w14:textId="57509D07" w:rsidR="00BC05FC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1E7FDDDC" w14:textId="6ABC88B3" w:rsidR="00BC05FC" w:rsidRPr="00C154E9" w:rsidRDefault="002C50C5" w:rsidP="00293049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</w:rPr>
              <w:t>用户通过输入账户和密码来登录自己的账户</w:t>
            </w:r>
          </w:p>
        </w:tc>
      </w:tr>
      <w:tr w:rsidR="00BC05FC" w14:paraId="5C94AE6C" w14:textId="77777777" w:rsidTr="00C154E9">
        <w:trPr>
          <w:trHeight w:val="680"/>
        </w:trPr>
        <w:tc>
          <w:tcPr>
            <w:tcW w:w="2114" w:type="dxa"/>
          </w:tcPr>
          <w:p w14:paraId="7D74C0CB" w14:textId="3C7C6286" w:rsidR="00BC05FC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031520B7" w14:textId="4E03806C" w:rsidR="00BC05FC" w:rsidRPr="00C154E9" w:rsidRDefault="00293049" w:rsidP="00293049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2C50C5" w14:paraId="0DAC8C3D" w14:textId="77777777" w:rsidTr="00C154E9">
        <w:trPr>
          <w:trHeight w:val="680"/>
        </w:trPr>
        <w:tc>
          <w:tcPr>
            <w:tcW w:w="2114" w:type="dxa"/>
          </w:tcPr>
          <w:p w14:paraId="4EF449F1" w14:textId="0ADC7976" w:rsidR="00BC05FC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186FD8F3" w14:textId="77777777" w:rsidR="00293049" w:rsidRPr="00C154E9" w:rsidRDefault="00293049" w:rsidP="00293049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15E2948F" w14:textId="77777777" w:rsidR="00293049" w:rsidRPr="00C154E9" w:rsidRDefault="00293049" w:rsidP="00293049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Pr="00C154E9">
              <w:rPr>
                <w:rFonts w:hint="eastAsia"/>
                <w:b w:val="0"/>
              </w:rPr>
              <w:t>用户输入账号和密码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3069E0DB" w14:textId="77777777" w:rsidR="00293049" w:rsidRPr="00C154E9" w:rsidRDefault="00293049" w:rsidP="00293049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2. </w:t>
            </w:r>
            <w:r w:rsidRPr="00C154E9">
              <w:rPr>
                <w:rFonts w:hint="eastAsia"/>
                <w:b w:val="0"/>
              </w:rPr>
              <w:t>系统认证成功，返回消息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68E40028" w14:textId="77777777" w:rsidR="00293049" w:rsidRPr="00C154E9" w:rsidRDefault="00293049" w:rsidP="00293049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0CC571D4" w14:textId="0DE6ED21" w:rsidR="00BC05FC" w:rsidRPr="00C154E9" w:rsidRDefault="00293049" w:rsidP="00293049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</w:rPr>
              <w:t>如果账户密码不符，提示用户重新输入。</w:t>
            </w:r>
          </w:p>
        </w:tc>
      </w:tr>
      <w:tr w:rsidR="00BC05FC" w14:paraId="7A84794F" w14:textId="77777777" w:rsidTr="00C154E9">
        <w:trPr>
          <w:trHeight w:val="680"/>
        </w:trPr>
        <w:tc>
          <w:tcPr>
            <w:tcW w:w="2114" w:type="dxa"/>
          </w:tcPr>
          <w:p w14:paraId="2F8CB8CF" w14:textId="472C61FC" w:rsidR="00BC05FC" w:rsidRPr="00C154E9" w:rsidRDefault="002C50C5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449A9CF7" w14:textId="1158589C" w:rsidR="00BC05FC" w:rsidRPr="00C154E9" w:rsidRDefault="00293049" w:rsidP="00293049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</w:rPr>
              <w:t>用户登录后，可以选择景点、确定线路及参加旅行团</w:t>
            </w:r>
          </w:p>
        </w:tc>
      </w:tr>
    </w:tbl>
    <w:p w14:paraId="7E71653F" w14:textId="77777777" w:rsidR="00293049" w:rsidRDefault="00293049" w:rsidP="00293049">
      <w:pPr>
        <w:jc w:val="both"/>
        <w:rPr>
          <w:rFonts w:asciiTheme="minorEastAsia" w:hAnsiTheme="minorEastAsia" w:hint="eastAsia"/>
          <w:lang w:eastAsia="zh-CN"/>
        </w:rPr>
      </w:pPr>
    </w:p>
    <w:p w14:paraId="06296912" w14:textId="056EE33C" w:rsidR="00293049" w:rsidRPr="00293049" w:rsidRDefault="00293049" w:rsidP="00293049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4.2 </w:t>
      </w:r>
      <w:r>
        <w:rPr>
          <w:rFonts w:hint="eastAsia"/>
          <w:lang w:eastAsia="zh-CN"/>
        </w:rPr>
        <w:t>注册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293049" w14:paraId="1DAC810D" w14:textId="77777777" w:rsidTr="00C154E9">
        <w:trPr>
          <w:trHeight w:val="680"/>
        </w:trPr>
        <w:tc>
          <w:tcPr>
            <w:tcW w:w="2114" w:type="dxa"/>
          </w:tcPr>
          <w:p w14:paraId="30A26FEF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62ACE3D0" w14:textId="2B63FA65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注册</w:t>
            </w:r>
          </w:p>
        </w:tc>
      </w:tr>
      <w:tr w:rsidR="00293049" w14:paraId="551C8E42" w14:textId="77777777" w:rsidTr="00C154E9">
        <w:trPr>
          <w:trHeight w:val="680"/>
        </w:trPr>
        <w:tc>
          <w:tcPr>
            <w:tcW w:w="2114" w:type="dxa"/>
          </w:tcPr>
          <w:p w14:paraId="7DDF8511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0300E9F8" w14:textId="7DD441FA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UC</w:t>
            </w:r>
            <w:r w:rsidRPr="00C154E9">
              <w:rPr>
                <w:rFonts w:hint="eastAsia"/>
                <w:b w:val="0"/>
                <w:lang w:eastAsia="zh-CN"/>
              </w:rPr>
              <w:t>2</w:t>
            </w:r>
          </w:p>
        </w:tc>
      </w:tr>
      <w:tr w:rsidR="00293049" w14:paraId="42073061" w14:textId="77777777" w:rsidTr="00C154E9">
        <w:trPr>
          <w:trHeight w:val="680"/>
        </w:trPr>
        <w:tc>
          <w:tcPr>
            <w:tcW w:w="2114" w:type="dxa"/>
          </w:tcPr>
          <w:p w14:paraId="438A588A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2D737974" w14:textId="52F41DC3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293049" w14:paraId="4713C6E1" w14:textId="77777777" w:rsidTr="00C154E9">
        <w:trPr>
          <w:trHeight w:val="715"/>
        </w:trPr>
        <w:tc>
          <w:tcPr>
            <w:tcW w:w="2114" w:type="dxa"/>
          </w:tcPr>
          <w:p w14:paraId="28D7DFE4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7CB501D2" w14:textId="062C6CAB" w:rsidR="00293049" w:rsidRPr="00C154E9" w:rsidRDefault="00757223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293049" w:rsidRPr="00C154E9">
              <w:rPr>
                <w:rFonts w:hint="eastAsia"/>
                <w:b w:val="0"/>
              </w:rPr>
              <w:t>输入基本信息与账户密码等创建一个账户</w:t>
            </w:r>
          </w:p>
        </w:tc>
      </w:tr>
      <w:tr w:rsidR="00293049" w14:paraId="1413BF86" w14:textId="77777777" w:rsidTr="00C154E9">
        <w:trPr>
          <w:trHeight w:val="680"/>
        </w:trPr>
        <w:tc>
          <w:tcPr>
            <w:tcW w:w="2114" w:type="dxa"/>
          </w:tcPr>
          <w:p w14:paraId="5CC18DAA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08648A21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293049" w14:paraId="501FA951" w14:textId="77777777" w:rsidTr="00C154E9">
        <w:trPr>
          <w:trHeight w:val="680"/>
        </w:trPr>
        <w:tc>
          <w:tcPr>
            <w:tcW w:w="2114" w:type="dxa"/>
          </w:tcPr>
          <w:p w14:paraId="54A73F9C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2F402BE6" w14:textId="77777777" w:rsidR="00293049" w:rsidRPr="00C154E9" w:rsidRDefault="00293049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597521D2" w14:textId="213BF1A3" w:rsidR="00293049" w:rsidRPr="00C154E9" w:rsidRDefault="00293049" w:rsidP="00D91860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输入基本信息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7D9F5A37" w14:textId="6C23C960" w:rsidR="00293049" w:rsidRPr="00C154E9" w:rsidRDefault="00293049" w:rsidP="00D91860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2. 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输入账户密码，并重复输入密码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04A942C2" w14:textId="4F2159CA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3. 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注册成功，返回消息</w:t>
            </w:r>
          </w:p>
          <w:p w14:paraId="49B14E17" w14:textId="6C72ACFE" w:rsidR="00293049" w:rsidRPr="00C154E9" w:rsidRDefault="00293049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320DA27F" w14:textId="6BBBB651" w:rsidR="00293049" w:rsidRPr="00C154E9" w:rsidRDefault="00293049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</w:rPr>
              <w:t>如果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信息有误或遗漏，提示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修改；如果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选择的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名已存在，提示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更换一个</w:t>
            </w:r>
            <w:r w:rsidR="00757223" w:rsidRPr="00C154E9">
              <w:rPr>
                <w:rFonts w:hint="eastAsia"/>
                <w:b w:val="0"/>
                <w:lang w:eastAsia="zh-CN"/>
              </w:rPr>
              <w:t>用户</w:t>
            </w:r>
            <w:r w:rsidRPr="00C154E9">
              <w:rPr>
                <w:rFonts w:hint="eastAsia"/>
                <w:b w:val="0"/>
              </w:rPr>
              <w:t>名；</w:t>
            </w:r>
            <w:r w:rsidRPr="00C154E9">
              <w:rPr>
                <w:rFonts w:hint="eastAsia"/>
                <w:b w:val="0"/>
              </w:rPr>
              <w:t xml:space="preserve"> </w:t>
            </w:r>
            <w:r w:rsidRPr="00C154E9">
              <w:rPr>
                <w:rFonts w:hint="eastAsia"/>
                <w:b w:val="0"/>
              </w:rPr>
              <w:t>如果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输入的两次密码不符，提示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重新输入</w:t>
            </w:r>
          </w:p>
        </w:tc>
      </w:tr>
      <w:tr w:rsidR="00293049" w14:paraId="237B34FF" w14:textId="77777777" w:rsidTr="00C154E9">
        <w:trPr>
          <w:trHeight w:val="680"/>
        </w:trPr>
        <w:tc>
          <w:tcPr>
            <w:tcW w:w="2114" w:type="dxa"/>
          </w:tcPr>
          <w:p w14:paraId="69AF77B1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0B8FB764" w14:textId="158F9632" w:rsidR="00293049" w:rsidRPr="00C154E9" w:rsidRDefault="00293049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</w:rPr>
              <w:t>跳转到登录界面</w:t>
            </w:r>
          </w:p>
        </w:tc>
      </w:tr>
    </w:tbl>
    <w:p w14:paraId="48ACE0EB" w14:textId="77777777" w:rsidR="00293049" w:rsidRDefault="00293049" w:rsidP="00D91860">
      <w:pPr>
        <w:rPr>
          <w:rFonts w:asciiTheme="minorEastAsia" w:hAnsiTheme="minorEastAsia" w:hint="eastAsia"/>
          <w:lang w:eastAsia="zh-CN"/>
        </w:rPr>
      </w:pPr>
    </w:p>
    <w:p w14:paraId="63F4EA6A" w14:textId="4DE34C00" w:rsidR="00293049" w:rsidRPr="00293049" w:rsidRDefault="00293049" w:rsidP="00D918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</w:t>
      </w:r>
      <w:r w:rsidR="00E010FC">
        <w:rPr>
          <w:rFonts w:hint="eastAsia"/>
          <w:lang w:eastAsia="zh-CN"/>
        </w:rPr>
        <w:t>路线信息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293049" w14:paraId="06B67B7D" w14:textId="77777777" w:rsidTr="00C154E9">
        <w:trPr>
          <w:trHeight w:val="680"/>
        </w:trPr>
        <w:tc>
          <w:tcPr>
            <w:tcW w:w="2114" w:type="dxa"/>
          </w:tcPr>
          <w:p w14:paraId="45D1D892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1E6E40BE" w14:textId="23E76A9A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选择</w:t>
            </w:r>
            <w:r w:rsidR="00E010FC" w:rsidRPr="00C154E9">
              <w:rPr>
                <w:rFonts w:hint="eastAsia"/>
                <w:b w:val="0"/>
                <w:lang w:eastAsia="zh-CN"/>
              </w:rPr>
              <w:t>路线信息</w:t>
            </w:r>
          </w:p>
        </w:tc>
      </w:tr>
      <w:tr w:rsidR="00293049" w14:paraId="7DA002A6" w14:textId="77777777" w:rsidTr="00C154E9">
        <w:trPr>
          <w:trHeight w:val="680"/>
        </w:trPr>
        <w:tc>
          <w:tcPr>
            <w:tcW w:w="2114" w:type="dxa"/>
          </w:tcPr>
          <w:p w14:paraId="21AC224F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63ACF781" w14:textId="45A24578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</w:t>
            </w:r>
            <w:r w:rsidR="00457A22" w:rsidRPr="00C154E9">
              <w:rPr>
                <w:rFonts w:hint="eastAsia"/>
                <w:b w:val="0"/>
                <w:lang w:eastAsia="zh-CN"/>
              </w:rPr>
              <w:t>C</w:t>
            </w:r>
            <w:r w:rsidRPr="00C154E9">
              <w:rPr>
                <w:rFonts w:hint="eastAsia"/>
                <w:b w:val="0"/>
                <w:lang w:eastAsia="zh-CN"/>
              </w:rPr>
              <w:t>3</w:t>
            </w:r>
          </w:p>
        </w:tc>
      </w:tr>
      <w:tr w:rsidR="00293049" w14:paraId="12849F96" w14:textId="77777777" w:rsidTr="00C154E9">
        <w:trPr>
          <w:trHeight w:val="680"/>
        </w:trPr>
        <w:tc>
          <w:tcPr>
            <w:tcW w:w="2114" w:type="dxa"/>
          </w:tcPr>
          <w:p w14:paraId="7E92A4FE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5AD0ACDE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293049" w14:paraId="5CC235D4" w14:textId="77777777" w:rsidTr="00C154E9">
        <w:trPr>
          <w:trHeight w:val="715"/>
        </w:trPr>
        <w:tc>
          <w:tcPr>
            <w:tcW w:w="2114" w:type="dxa"/>
          </w:tcPr>
          <w:p w14:paraId="04EAF64B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44F74295" w14:textId="2A4E55D1" w:rsidR="00293049" w:rsidRPr="00C154E9" w:rsidRDefault="00757223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293049" w:rsidRPr="00C154E9">
              <w:rPr>
                <w:rFonts w:hint="eastAsia"/>
                <w:b w:val="0"/>
              </w:rPr>
              <w:t>选择具体的旅游时间</w:t>
            </w:r>
          </w:p>
        </w:tc>
      </w:tr>
      <w:tr w:rsidR="00293049" w14:paraId="48BFB8F5" w14:textId="77777777" w:rsidTr="00C154E9">
        <w:trPr>
          <w:trHeight w:val="680"/>
        </w:trPr>
        <w:tc>
          <w:tcPr>
            <w:tcW w:w="2114" w:type="dxa"/>
          </w:tcPr>
          <w:p w14:paraId="2197EED8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5CB28C5D" w14:textId="7C97F260" w:rsidR="00293049" w:rsidRPr="00C154E9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293049" w:rsidRPr="00C154E9">
              <w:rPr>
                <w:rFonts w:hint="eastAsia"/>
                <w:b w:val="0"/>
                <w:lang w:eastAsia="zh-CN"/>
              </w:rPr>
              <w:t>已登录</w:t>
            </w:r>
          </w:p>
        </w:tc>
      </w:tr>
      <w:tr w:rsidR="00293049" w14:paraId="2CF6C8CC" w14:textId="77777777" w:rsidTr="00C154E9">
        <w:trPr>
          <w:trHeight w:val="680"/>
        </w:trPr>
        <w:tc>
          <w:tcPr>
            <w:tcW w:w="2114" w:type="dxa"/>
          </w:tcPr>
          <w:p w14:paraId="7E275B6D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46EB6F4A" w14:textId="77777777" w:rsidR="00293049" w:rsidRPr="00C154E9" w:rsidRDefault="00293049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51194C1D" w14:textId="147AC0B4" w:rsidR="00293049" w:rsidRPr="00C154E9" w:rsidRDefault="00293049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="00E010FC" w:rsidRPr="00C154E9">
              <w:rPr>
                <w:rFonts w:hint="eastAsia"/>
                <w:b w:val="0"/>
              </w:rPr>
              <w:t>选择日期、省份、城市、景点</w:t>
            </w:r>
          </w:p>
          <w:p w14:paraId="7E38DD45" w14:textId="52C4355A" w:rsidR="00E010FC" w:rsidRPr="00C154E9" w:rsidRDefault="00E010FC" w:rsidP="00D91860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>2.</w:t>
            </w:r>
            <w:r w:rsidRPr="00C154E9">
              <w:rPr>
                <w:rFonts w:hint="eastAsia"/>
                <w:b w:val="0"/>
              </w:rPr>
              <w:t xml:space="preserve"> 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确认提交表单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668DA4B0" w14:textId="704D8DE8" w:rsidR="00E010FC" w:rsidRPr="00C154E9" w:rsidRDefault="00E010FC" w:rsidP="00D91860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>3.</w:t>
            </w:r>
            <w:r w:rsidRPr="00C154E9">
              <w:rPr>
                <w:rFonts w:hint="eastAsia"/>
                <w:b w:val="0"/>
              </w:rPr>
              <w:t xml:space="preserve"> </w:t>
            </w:r>
            <w:r w:rsidRPr="00C154E9">
              <w:rPr>
                <w:rFonts w:hint="eastAsia"/>
                <w:b w:val="0"/>
              </w:rPr>
              <w:t>系统确认设置用户的选择，返回消息</w:t>
            </w:r>
          </w:p>
          <w:p w14:paraId="17722CED" w14:textId="77777777" w:rsidR="00293049" w:rsidRPr="00C154E9" w:rsidRDefault="00293049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12324110" w14:textId="56655192" w:rsidR="00293049" w:rsidRPr="00C154E9" w:rsidRDefault="00E010FC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</w:rPr>
              <w:t>如果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选择为空，提示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必须选择才能提交表单</w:t>
            </w:r>
          </w:p>
        </w:tc>
      </w:tr>
      <w:tr w:rsidR="00293049" w14:paraId="5B07FD21" w14:textId="77777777" w:rsidTr="00C154E9">
        <w:trPr>
          <w:trHeight w:val="680"/>
        </w:trPr>
        <w:tc>
          <w:tcPr>
            <w:tcW w:w="2114" w:type="dxa"/>
          </w:tcPr>
          <w:p w14:paraId="1282069D" w14:textId="77777777" w:rsidR="00293049" w:rsidRPr="00C154E9" w:rsidRDefault="0029304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214479F9" w14:textId="20CA9C8E" w:rsidR="00293049" w:rsidRPr="00C154E9" w:rsidRDefault="00E010FC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跳转到生成后的景点页面</w:t>
            </w:r>
          </w:p>
        </w:tc>
      </w:tr>
    </w:tbl>
    <w:p w14:paraId="62CCC02A" w14:textId="77777777" w:rsidR="00293049" w:rsidRDefault="00293049" w:rsidP="00D91860">
      <w:pPr>
        <w:rPr>
          <w:rFonts w:asciiTheme="minorEastAsia" w:hAnsiTheme="minorEastAsia" w:hint="eastAsia"/>
          <w:lang w:eastAsia="zh-CN"/>
        </w:rPr>
      </w:pPr>
    </w:p>
    <w:p w14:paraId="6F31EBB3" w14:textId="44C3534C" w:rsidR="00E010FC" w:rsidRPr="00293049" w:rsidRDefault="00E010FC" w:rsidP="00E010F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</w:t>
      </w:r>
      <w:r w:rsidR="00457A22">
        <w:rPr>
          <w:rFonts w:hint="eastAsia"/>
          <w:lang w:eastAsia="zh-CN"/>
        </w:rPr>
        <w:t>选择的</w:t>
      </w:r>
      <w:r>
        <w:rPr>
          <w:rFonts w:hint="eastAsia"/>
          <w:lang w:eastAsia="zh-CN"/>
        </w:rPr>
        <w:t>景点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E010FC" w14:paraId="58FB43CC" w14:textId="77777777" w:rsidTr="00C154E9">
        <w:trPr>
          <w:trHeight w:val="680"/>
        </w:trPr>
        <w:tc>
          <w:tcPr>
            <w:tcW w:w="2114" w:type="dxa"/>
          </w:tcPr>
          <w:p w14:paraId="692C30F4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5F5EF574" w14:textId="1F2C4414" w:rsidR="00E010FC" w:rsidRPr="00C154E9" w:rsidRDefault="00457A22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删除选择的景点</w:t>
            </w:r>
          </w:p>
        </w:tc>
      </w:tr>
      <w:tr w:rsidR="00E010FC" w14:paraId="0DBB06F5" w14:textId="77777777" w:rsidTr="00C154E9">
        <w:trPr>
          <w:trHeight w:val="680"/>
        </w:trPr>
        <w:tc>
          <w:tcPr>
            <w:tcW w:w="2114" w:type="dxa"/>
          </w:tcPr>
          <w:p w14:paraId="3A64CF16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48696100" w14:textId="3786B388" w:rsidR="00E010FC" w:rsidRPr="00C154E9" w:rsidRDefault="00E010FC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</w:t>
            </w:r>
            <w:r w:rsidR="00457A22" w:rsidRPr="00C154E9">
              <w:rPr>
                <w:rFonts w:hint="eastAsia"/>
                <w:b w:val="0"/>
                <w:lang w:eastAsia="zh-CN"/>
              </w:rPr>
              <w:t>C4</w:t>
            </w:r>
          </w:p>
        </w:tc>
      </w:tr>
      <w:tr w:rsidR="00E010FC" w14:paraId="70AF3ACF" w14:textId="77777777" w:rsidTr="00C154E9">
        <w:trPr>
          <w:trHeight w:val="680"/>
        </w:trPr>
        <w:tc>
          <w:tcPr>
            <w:tcW w:w="2114" w:type="dxa"/>
          </w:tcPr>
          <w:p w14:paraId="5B06A331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28AF85DD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E010FC" w14:paraId="4A2DB25E" w14:textId="77777777" w:rsidTr="00C154E9">
        <w:trPr>
          <w:trHeight w:val="715"/>
        </w:trPr>
        <w:tc>
          <w:tcPr>
            <w:tcW w:w="2114" w:type="dxa"/>
          </w:tcPr>
          <w:p w14:paraId="0D701B00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20C895F6" w14:textId="37C0AC97" w:rsidR="00E010FC" w:rsidRPr="00C154E9" w:rsidRDefault="00757223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AF6B7B" w:rsidRPr="00C154E9">
              <w:rPr>
                <w:rFonts w:hint="eastAsia"/>
                <w:b w:val="0"/>
              </w:rPr>
              <w:t>不满意所选景点，删除选中景点</w:t>
            </w:r>
          </w:p>
        </w:tc>
      </w:tr>
      <w:tr w:rsidR="00E010FC" w14:paraId="4820A63D" w14:textId="77777777" w:rsidTr="00C154E9">
        <w:trPr>
          <w:trHeight w:val="680"/>
        </w:trPr>
        <w:tc>
          <w:tcPr>
            <w:tcW w:w="2114" w:type="dxa"/>
          </w:tcPr>
          <w:p w14:paraId="56209C3C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3C168CB4" w14:textId="15C88C90" w:rsidR="00E010FC" w:rsidRPr="00C154E9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5C2FA4" w:rsidRPr="00C154E9">
              <w:rPr>
                <w:rFonts w:hint="eastAsia"/>
                <w:b w:val="0"/>
                <w:lang w:eastAsia="zh-CN"/>
              </w:rPr>
              <w:t>已选择景点</w:t>
            </w:r>
          </w:p>
        </w:tc>
      </w:tr>
      <w:tr w:rsidR="00E010FC" w14:paraId="06B658FF" w14:textId="77777777" w:rsidTr="00C154E9">
        <w:trPr>
          <w:trHeight w:val="680"/>
        </w:trPr>
        <w:tc>
          <w:tcPr>
            <w:tcW w:w="2114" w:type="dxa"/>
          </w:tcPr>
          <w:p w14:paraId="27964BA0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4BE00E51" w14:textId="77777777" w:rsidR="00E010FC" w:rsidRPr="00C154E9" w:rsidRDefault="00E010FC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6D92276B" w14:textId="5325C26E" w:rsidR="00E010FC" w:rsidRPr="00C154E9" w:rsidRDefault="00E010FC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="00757223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选择</w:t>
            </w:r>
            <w:r w:rsidR="005C2FA4" w:rsidRPr="00C154E9">
              <w:rPr>
                <w:rFonts w:hint="eastAsia"/>
                <w:b w:val="0"/>
              </w:rPr>
              <w:t>删除的景点</w:t>
            </w:r>
          </w:p>
          <w:p w14:paraId="497825ED" w14:textId="71D62F74" w:rsidR="00E010FC" w:rsidRPr="00C154E9" w:rsidRDefault="005C2FA4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>2</w:t>
            </w:r>
            <w:r w:rsidRPr="00C154E9">
              <w:rPr>
                <w:rFonts w:hint="eastAsia"/>
                <w:b w:val="0"/>
                <w:lang w:eastAsia="zh-CN"/>
              </w:rPr>
              <w:t>.</w:t>
            </w:r>
            <w:r w:rsidR="00E010FC" w:rsidRPr="00C154E9">
              <w:rPr>
                <w:rFonts w:hint="eastAsia"/>
                <w:b w:val="0"/>
              </w:rPr>
              <w:t xml:space="preserve"> </w:t>
            </w:r>
            <w:r w:rsidRPr="00C154E9">
              <w:rPr>
                <w:rFonts w:hint="eastAsia"/>
                <w:b w:val="0"/>
              </w:rPr>
              <w:t>系统确</w:t>
            </w:r>
            <w:r w:rsidRPr="00C154E9">
              <w:rPr>
                <w:rFonts w:hint="eastAsia"/>
                <w:b w:val="0"/>
                <w:lang w:eastAsia="zh-CN"/>
              </w:rPr>
              <w:t>认删除用户选择的景点</w:t>
            </w:r>
          </w:p>
          <w:p w14:paraId="2153E258" w14:textId="77777777" w:rsidR="00E010FC" w:rsidRPr="00C154E9" w:rsidRDefault="00E010FC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2A1F1D5E" w14:textId="061E15BA" w:rsidR="00E010FC" w:rsidRPr="00C154E9" w:rsidRDefault="005C2FA4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E010FC" w14:paraId="1A8079F7" w14:textId="77777777" w:rsidTr="00C154E9">
        <w:trPr>
          <w:trHeight w:val="680"/>
        </w:trPr>
        <w:tc>
          <w:tcPr>
            <w:tcW w:w="2114" w:type="dxa"/>
          </w:tcPr>
          <w:p w14:paraId="1C80EACE" w14:textId="77777777" w:rsidR="00E010FC" w:rsidRPr="00C154E9" w:rsidRDefault="00E010FC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18BCB535" w14:textId="48D70C5C" w:rsidR="00E010FC" w:rsidRPr="00C154E9" w:rsidRDefault="00757223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5C2FA4" w:rsidRPr="00C154E9">
              <w:rPr>
                <w:rFonts w:hint="eastAsia"/>
                <w:b w:val="0"/>
                <w:lang w:eastAsia="zh-CN"/>
              </w:rPr>
              <w:t>选择其他景点</w:t>
            </w:r>
          </w:p>
        </w:tc>
      </w:tr>
    </w:tbl>
    <w:p w14:paraId="4DD3A5B0" w14:textId="77777777" w:rsidR="00E010FC" w:rsidRDefault="00E010FC" w:rsidP="00D91860">
      <w:pPr>
        <w:rPr>
          <w:rFonts w:asciiTheme="minorEastAsia" w:hAnsiTheme="minorEastAsia" w:hint="eastAsia"/>
          <w:lang w:eastAsia="zh-CN"/>
        </w:rPr>
      </w:pPr>
    </w:p>
    <w:p w14:paraId="47FA9E81" w14:textId="4A2C124A" w:rsidR="005C2FA4" w:rsidRPr="00293049" w:rsidRDefault="005C2FA4" w:rsidP="00D918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获取系统规划的行程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5C2FA4" w14:paraId="710F884C" w14:textId="77777777" w:rsidTr="00C154E9">
        <w:trPr>
          <w:trHeight w:val="680"/>
        </w:trPr>
        <w:tc>
          <w:tcPr>
            <w:tcW w:w="2114" w:type="dxa"/>
          </w:tcPr>
          <w:p w14:paraId="749F98BF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29B3C815" w14:textId="347967FA" w:rsidR="005C2FA4" w:rsidRPr="00C154E9" w:rsidRDefault="005C2FA4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获取系统规划的行程</w:t>
            </w:r>
          </w:p>
        </w:tc>
      </w:tr>
      <w:tr w:rsidR="005C2FA4" w14:paraId="123CAC6A" w14:textId="77777777" w:rsidTr="00C154E9">
        <w:trPr>
          <w:trHeight w:val="680"/>
        </w:trPr>
        <w:tc>
          <w:tcPr>
            <w:tcW w:w="2114" w:type="dxa"/>
          </w:tcPr>
          <w:p w14:paraId="7BECAE10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41DE8FBA" w14:textId="6B6A96F0" w:rsidR="005C2FA4" w:rsidRPr="00C154E9" w:rsidRDefault="005C2FA4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</w:t>
            </w:r>
            <w:r w:rsidRPr="00C154E9">
              <w:rPr>
                <w:rFonts w:hint="eastAsia"/>
                <w:b w:val="0"/>
                <w:lang w:eastAsia="zh-CN"/>
              </w:rPr>
              <w:t>C5</w:t>
            </w:r>
          </w:p>
        </w:tc>
      </w:tr>
      <w:tr w:rsidR="005C2FA4" w14:paraId="1E99A1A7" w14:textId="77777777" w:rsidTr="00C154E9">
        <w:trPr>
          <w:trHeight w:val="680"/>
        </w:trPr>
        <w:tc>
          <w:tcPr>
            <w:tcW w:w="2114" w:type="dxa"/>
          </w:tcPr>
          <w:p w14:paraId="3CAF09D1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22187051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5C2FA4" w14:paraId="7E622E7F" w14:textId="77777777" w:rsidTr="00C154E9">
        <w:trPr>
          <w:trHeight w:val="715"/>
        </w:trPr>
        <w:tc>
          <w:tcPr>
            <w:tcW w:w="2114" w:type="dxa"/>
          </w:tcPr>
          <w:p w14:paraId="06DB4F6D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2682AE37" w14:textId="52845744" w:rsidR="005C2FA4" w:rsidRPr="00C154E9" w:rsidRDefault="00757223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C33537" w:rsidRPr="00C154E9">
              <w:rPr>
                <w:rFonts w:hint="eastAsia"/>
                <w:b w:val="0"/>
              </w:rPr>
              <w:t>获取系统根据选择的景点规划出的线路</w:t>
            </w:r>
          </w:p>
        </w:tc>
      </w:tr>
      <w:tr w:rsidR="005C2FA4" w14:paraId="345FDBF2" w14:textId="77777777" w:rsidTr="00C154E9">
        <w:trPr>
          <w:trHeight w:val="680"/>
        </w:trPr>
        <w:tc>
          <w:tcPr>
            <w:tcW w:w="2114" w:type="dxa"/>
          </w:tcPr>
          <w:p w14:paraId="179EB906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3F2CCA76" w14:textId="71A776CB" w:rsidR="005C2FA4" w:rsidRPr="00C154E9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C33537" w:rsidRPr="00C154E9">
              <w:rPr>
                <w:rFonts w:hint="eastAsia"/>
                <w:b w:val="0"/>
                <w:lang w:eastAsia="zh-CN"/>
              </w:rPr>
              <w:t>已选择景点</w:t>
            </w:r>
          </w:p>
        </w:tc>
      </w:tr>
      <w:tr w:rsidR="005C2FA4" w14:paraId="10D64216" w14:textId="77777777" w:rsidTr="00C154E9">
        <w:trPr>
          <w:trHeight w:val="680"/>
        </w:trPr>
        <w:tc>
          <w:tcPr>
            <w:tcW w:w="2114" w:type="dxa"/>
          </w:tcPr>
          <w:p w14:paraId="5C85ACE7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0F46F988" w14:textId="77777777" w:rsidR="005C2FA4" w:rsidRPr="00C154E9" w:rsidRDefault="005C2FA4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5A0299BD" w14:textId="456B0D02" w:rsidR="00C33537" w:rsidRPr="00C154E9" w:rsidRDefault="00C33537" w:rsidP="00D91860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="00AF6B7B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选择获取行程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30D0D0DC" w14:textId="5B9F8C32" w:rsidR="00C33537" w:rsidRPr="00C154E9" w:rsidRDefault="00C33537" w:rsidP="00D91860">
            <w:pPr>
              <w:pStyle w:val="Heading2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2. </w:t>
            </w:r>
            <w:r w:rsidRPr="00C154E9">
              <w:rPr>
                <w:rFonts w:hint="eastAsia"/>
                <w:b w:val="0"/>
              </w:rPr>
              <w:t>系统生成一份规划好的行程，返回消息</w:t>
            </w:r>
            <w:r w:rsidRPr="00C154E9">
              <w:rPr>
                <w:rFonts w:hint="eastAsia"/>
                <w:b w:val="0"/>
              </w:rPr>
              <w:t xml:space="preserve"> </w:t>
            </w:r>
          </w:p>
          <w:p w14:paraId="55E962A9" w14:textId="44A714D4" w:rsidR="00C33537" w:rsidRPr="00C154E9" w:rsidRDefault="00C33537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3. </w:t>
            </w:r>
            <w:r w:rsidR="00AF6B7B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界面显示规划后的行程</w:t>
            </w:r>
          </w:p>
          <w:p w14:paraId="2CF5257F" w14:textId="77777777" w:rsidR="005C2FA4" w:rsidRPr="00C154E9" w:rsidRDefault="005C2FA4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53AC3767" w14:textId="1298ECB1" w:rsidR="005C2FA4" w:rsidRPr="00C154E9" w:rsidRDefault="00C33537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5C2FA4" w14:paraId="0A710B03" w14:textId="77777777" w:rsidTr="00C154E9">
        <w:trPr>
          <w:trHeight w:val="680"/>
        </w:trPr>
        <w:tc>
          <w:tcPr>
            <w:tcW w:w="2114" w:type="dxa"/>
          </w:tcPr>
          <w:p w14:paraId="06B20D67" w14:textId="77777777" w:rsidR="005C2FA4" w:rsidRPr="00C154E9" w:rsidRDefault="005C2FA4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77B8DFDD" w14:textId="16746E92" w:rsidR="005C2FA4" w:rsidRPr="00C154E9" w:rsidRDefault="00AF6B7B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C33537" w:rsidRPr="00C154E9">
              <w:rPr>
                <w:rFonts w:hint="eastAsia"/>
                <w:b w:val="0"/>
                <w:lang w:eastAsia="zh-CN"/>
              </w:rPr>
              <w:t>可选择是否公开路线</w:t>
            </w:r>
          </w:p>
        </w:tc>
      </w:tr>
    </w:tbl>
    <w:p w14:paraId="2DC030F5" w14:textId="77777777" w:rsidR="005C2FA4" w:rsidRDefault="005C2FA4" w:rsidP="00D91860">
      <w:pPr>
        <w:rPr>
          <w:rFonts w:asciiTheme="minorEastAsia" w:hAnsiTheme="minorEastAsia" w:hint="eastAsia"/>
          <w:lang w:eastAsia="zh-CN"/>
        </w:rPr>
      </w:pPr>
    </w:p>
    <w:p w14:paraId="08A8B55A" w14:textId="1A872FE7" w:rsidR="00C33537" w:rsidRPr="00293049" w:rsidRDefault="00C33537" w:rsidP="00D918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确认规划好的路线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C33537" w14:paraId="7F863841" w14:textId="77777777" w:rsidTr="00C154E9">
        <w:trPr>
          <w:trHeight w:val="680"/>
        </w:trPr>
        <w:tc>
          <w:tcPr>
            <w:tcW w:w="2114" w:type="dxa"/>
          </w:tcPr>
          <w:p w14:paraId="4B41E0D6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395B52DA" w14:textId="64FE2975" w:rsidR="00C33537" w:rsidRPr="00C154E9" w:rsidRDefault="00C33537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确认规划好的路线</w:t>
            </w:r>
          </w:p>
        </w:tc>
      </w:tr>
      <w:tr w:rsidR="00C33537" w14:paraId="675D50E0" w14:textId="77777777" w:rsidTr="00C154E9">
        <w:trPr>
          <w:trHeight w:val="680"/>
        </w:trPr>
        <w:tc>
          <w:tcPr>
            <w:tcW w:w="2114" w:type="dxa"/>
          </w:tcPr>
          <w:p w14:paraId="5B290541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4FBB8154" w14:textId="3EE95CD0" w:rsidR="00C33537" w:rsidRPr="00C154E9" w:rsidRDefault="00C33537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UC</w:t>
            </w:r>
            <w:r w:rsidRPr="00C154E9">
              <w:rPr>
                <w:rFonts w:hint="eastAsia"/>
                <w:b w:val="0"/>
                <w:lang w:eastAsia="zh-CN"/>
              </w:rPr>
              <w:t>6</w:t>
            </w:r>
          </w:p>
        </w:tc>
      </w:tr>
      <w:tr w:rsidR="00C33537" w14:paraId="60728FE8" w14:textId="77777777" w:rsidTr="00C154E9">
        <w:trPr>
          <w:trHeight w:val="680"/>
        </w:trPr>
        <w:tc>
          <w:tcPr>
            <w:tcW w:w="2114" w:type="dxa"/>
          </w:tcPr>
          <w:p w14:paraId="01F487A8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1D04E930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C33537" w14:paraId="1E50C9D4" w14:textId="77777777" w:rsidTr="00C154E9">
        <w:trPr>
          <w:trHeight w:val="715"/>
        </w:trPr>
        <w:tc>
          <w:tcPr>
            <w:tcW w:w="2114" w:type="dxa"/>
          </w:tcPr>
          <w:p w14:paraId="2607B457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109E2727" w14:textId="62BFA296" w:rsidR="00C33537" w:rsidRPr="00C154E9" w:rsidRDefault="00AF6B7B" w:rsidP="00D91860">
            <w:pPr>
              <w:pStyle w:val="Heading2"/>
              <w:outlineLvl w:val="1"/>
              <w:rPr>
                <w:b w:val="0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C33537" w:rsidRPr="00C154E9">
              <w:rPr>
                <w:rFonts w:hint="eastAsia"/>
                <w:b w:val="0"/>
              </w:rPr>
              <w:t>确认保存规划好的路线，可以选择公开路线或是将路线设为私密</w:t>
            </w:r>
          </w:p>
        </w:tc>
      </w:tr>
      <w:tr w:rsidR="00C33537" w14:paraId="0EC0E8BC" w14:textId="77777777" w:rsidTr="00C154E9">
        <w:trPr>
          <w:trHeight w:val="680"/>
        </w:trPr>
        <w:tc>
          <w:tcPr>
            <w:tcW w:w="2114" w:type="dxa"/>
          </w:tcPr>
          <w:p w14:paraId="1C5B8882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7E90A96E" w14:textId="21BB02F8" w:rsidR="00C33537" w:rsidRPr="00C154E9" w:rsidRDefault="00C33537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系统</w:t>
            </w:r>
            <w:r w:rsidRPr="00C154E9">
              <w:rPr>
                <w:rFonts w:hint="eastAsia"/>
                <w:b w:val="0"/>
                <w:lang w:eastAsia="zh-CN"/>
              </w:rPr>
              <w:t>已</w:t>
            </w:r>
            <w:r w:rsidRPr="00C154E9">
              <w:rPr>
                <w:rFonts w:hint="eastAsia"/>
                <w:b w:val="0"/>
                <w:lang w:eastAsia="zh-CN"/>
              </w:rPr>
              <w:t>生成规划后的路线</w:t>
            </w:r>
          </w:p>
        </w:tc>
      </w:tr>
      <w:tr w:rsidR="00C33537" w14:paraId="6D9A3928" w14:textId="77777777" w:rsidTr="00C154E9">
        <w:trPr>
          <w:trHeight w:val="680"/>
        </w:trPr>
        <w:tc>
          <w:tcPr>
            <w:tcW w:w="2114" w:type="dxa"/>
          </w:tcPr>
          <w:p w14:paraId="19AD2CDF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239F1FCF" w14:textId="77777777" w:rsidR="00C33537" w:rsidRPr="00C154E9" w:rsidRDefault="00C33537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2A9415E7" w14:textId="199C2058" w:rsidR="00C33537" w:rsidRPr="00C154E9" w:rsidRDefault="00C33537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proofErr w:type="gramStart"/>
            <w:r w:rsidRPr="00C154E9">
              <w:rPr>
                <w:rFonts w:hint="eastAsia"/>
                <w:b w:val="0"/>
              </w:rPr>
              <w:t>若</w:t>
            </w:r>
            <w:r w:rsidR="00AF6B7B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选择活动“</w:t>
            </w:r>
            <w:proofErr w:type="gramEnd"/>
            <w:r w:rsidRPr="00C154E9">
              <w:rPr>
                <w:rFonts w:hint="eastAsia"/>
                <w:b w:val="0"/>
              </w:rPr>
              <w:t>公开路线”，则执行分支事件流</w:t>
            </w:r>
            <w:r w:rsidRPr="00C154E9">
              <w:rPr>
                <w:rFonts w:hint="eastAsia"/>
                <w:b w:val="0"/>
              </w:rPr>
              <w:t>1</w:t>
            </w:r>
          </w:p>
          <w:p w14:paraId="0E190042" w14:textId="09EE03C8" w:rsidR="00C33537" w:rsidRPr="00C154E9" w:rsidRDefault="00C33537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2. </w:t>
            </w:r>
            <w:proofErr w:type="gramStart"/>
            <w:r w:rsidRPr="00C154E9">
              <w:rPr>
                <w:rFonts w:hint="eastAsia"/>
                <w:b w:val="0"/>
              </w:rPr>
              <w:t>若</w:t>
            </w:r>
            <w:r w:rsidR="00AF6B7B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选择活动“</w:t>
            </w:r>
            <w:proofErr w:type="gramEnd"/>
            <w:r w:rsidRPr="00C154E9">
              <w:rPr>
                <w:rFonts w:hint="eastAsia"/>
                <w:b w:val="0"/>
              </w:rPr>
              <w:t>设为私密</w:t>
            </w:r>
            <w:r w:rsidRPr="00C154E9">
              <w:rPr>
                <w:rFonts w:hint="eastAsia"/>
                <w:b w:val="0"/>
              </w:rPr>
              <w:t>”，则执行分支事件流</w:t>
            </w:r>
            <w:r w:rsidRPr="00C154E9">
              <w:rPr>
                <w:rFonts w:hint="eastAsia"/>
                <w:b w:val="0"/>
              </w:rPr>
              <w:t>2</w:t>
            </w:r>
          </w:p>
          <w:p w14:paraId="690C6A99" w14:textId="0E8E13E9" w:rsidR="00AF6B7B" w:rsidRPr="00C154E9" w:rsidRDefault="00C33537" w:rsidP="00D91860">
            <w:pPr>
              <w:pStyle w:val="Heading2"/>
              <w:outlineLvl w:val="1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3. </w:t>
            </w:r>
            <w:r w:rsidR="00AF6B7B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确认生成的路线</w:t>
            </w:r>
          </w:p>
          <w:p w14:paraId="53D74373" w14:textId="574F444F" w:rsidR="00AF6B7B" w:rsidRPr="00C154E9" w:rsidRDefault="00AF6B7B" w:rsidP="00D91860">
            <w:pPr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 xml:space="preserve">4. </w:t>
            </w:r>
            <w:r w:rsidRPr="00C154E9">
              <w:rPr>
                <w:rFonts w:hint="eastAsia"/>
                <w:lang w:eastAsia="zh-CN"/>
              </w:rPr>
              <w:t>系统存储该路线</w:t>
            </w:r>
          </w:p>
          <w:p w14:paraId="5B350129" w14:textId="1B7A68EC" w:rsidR="00C33537" w:rsidRPr="00C154E9" w:rsidRDefault="00C33537" w:rsidP="00D91860">
            <w:pPr>
              <w:rPr>
                <w:rFonts w:hint="eastAsia"/>
                <w:b/>
                <w:lang w:eastAsia="zh-CN"/>
              </w:rPr>
            </w:pPr>
            <w:r w:rsidRPr="00C154E9">
              <w:rPr>
                <w:rFonts w:hint="eastAsia"/>
                <w:b/>
                <w:lang w:eastAsia="zh-CN"/>
              </w:rPr>
              <w:t>分支事件流</w:t>
            </w:r>
          </w:p>
          <w:p w14:paraId="0516F197" w14:textId="0982DDAA" w:rsidR="00C33537" w:rsidRPr="00C154E9" w:rsidRDefault="00C33537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Pr="00C154E9">
              <w:rPr>
                <w:rFonts w:hint="eastAsia"/>
                <w:b w:val="0"/>
              </w:rPr>
              <w:t>系统将</w:t>
            </w:r>
            <w:r w:rsidR="00AF6B7B" w:rsidRPr="00C154E9">
              <w:rPr>
                <w:rFonts w:hint="eastAsia"/>
                <w:b w:val="0"/>
                <w:lang w:eastAsia="zh-CN"/>
              </w:rPr>
              <w:t>游客</w:t>
            </w:r>
            <w:r w:rsidRPr="00C154E9">
              <w:rPr>
                <w:rFonts w:hint="eastAsia"/>
                <w:b w:val="0"/>
              </w:rPr>
              <w:t>生成的路线公开到广场</w:t>
            </w:r>
          </w:p>
          <w:p w14:paraId="4217F635" w14:textId="20E76B4F" w:rsidR="00C33537" w:rsidRPr="00C154E9" w:rsidRDefault="00C33537" w:rsidP="00D91860">
            <w:pPr>
              <w:pStyle w:val="Heading2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</w:rPr>
              <w:t xml:space="preserve">2. </w:t>
            </w:r>
            <w:r w:rsidRPr="00C154E9">
              <w:rPr>
                <w:rFonts w:hint="eastAsia"/>
                <w:b w:val="0"/>
              </w:rPr>
              <w:t>系统不公开路线</w:t>
            </w:r>
          </w:p>
          <w:p w14:paraId="559CF4F2" w14:textId="77777777" w:rsidR="00C33537" w:rsidRPr="00C154E9" w:rsidRDefault="00C33537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016DD53D" w14:textId="5B22A587" w:rsidR="00C33537" w:rsidRPr="00C154E9" w:rsidRDefault="00C33537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C33537" w14:paraId="619C6C28" w14:textId="77777777" w:rsidTr="00C154E9">
        <w:trPr>
          <w:trHeight w:val="680"/>
        </w:trPr>
        <w:tc>
          <w:tcPr>
            <w:tcW w:w="2114" w:type="dxa"/>
          </w:tcPr>
          <w:p w14:paraId="508FB5FB" w14:textId="77777777" w:rsidR="00C33537" w:rsidRPr="00C154E9" w:rsidRDefault="00C33537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34454CB4" w14:textId="1AC42AE3" w:rsidR="00C33537" w:rsidRPr="00C154E9" w:rsidRDefault="00AF6B7B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C33537" w:rsidRPr="00C154E9">
              <w:rPr>
                <w:rFonts w:hint="eastAsia"/>
                <w:b w:val="0"/>
                <w:lang w:eastAsia="zh-CN"/>
              </w:rPr>
              <w:t>到用户中心查看保存的所有路线</w:t>
            </w:r>
          </w:p>
        </w:tc>
      </w:tr>
    </w:tbl>
    <w:p w14:paraId="0D0EB7AA" w14:textId="77777777" w:rsidR="00C33537" w:rsidRDefault="00C33537" w:rsidP="00D91860">
      <w:pPr>
        <w:rPr>
          <w:rFonts w:asciiTheme="minorEastAsia" w:hAnsiTheme="minorEastAsia" w:hint="eastAsia"/>
          <w:lang w:eastAsia="zh-CN"/>
        </w:rPr>
      </w:pPr>
    </w:p>
    <w:p w14:paraId="50EBFC61" w14:textId="750AC1EF" w:rsidR="00AF6B7B" w:rsidRPr="00293049" w:rsidRDefault="00AF6B7B" w:rsidP="00D918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浏览所有路线</w:t>
      </w:r>
      <w:r w:rsidRPr="00293049">
        <w:rPr>
          <w:rFonts w:hint="eastAsia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AF6B7B" w14:paraId="398DDFEF" w14:textId="77777777" w:rsidTr="00C154E9">
        <w:trPr>
          <w:trHeight w:val="680"/>
        </w:trPr>
        <w:tc>
          <w:tcPr>
            <w:tcW w:w="2114" w:type="dxa"/>
          </w:tcPr>
          <w:p w14:paraId="083E0782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4EB2B9C7" w14:textId="5875B566" w:rsidR="00AF6B7B" w:rsidRPr="00C154E9" w:rsidRDefault="00AF6B7B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浏览所有路线</w:t>
            </w:r>
          </w:p>
        </w:tc>
      </w:tr>
      <w:tr w:rsidR="00AF6B7B" w14:paraId="40162E05" w14:textId="77777777" w:rsidTr="00C154E9">
        <w:trPr>
          <w:trHeight w:val="680"/>
        </w:trPr>
        <w:tc>
          <w:tcPr>
            <w:tcW w:w="2114" w:type="dxa"/>
          </w:tcPr>
          <w:p w14:paraId="12D4A918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0367CC53" w14:textId="163D1382" w:rsidR="00AF6B7B" w:rsidRPr="00C154E9" w:rsidRDefault="00AF6B7B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UC</w:t>
            </w:r>
            <w:r w:rsidRPr="00C154E9">
              <w:rPr>
                <w:rFonts w:hint="eastAsia"/>
                <w:b w:val="0"/>
                <w:lang w:eastAsia="zh-CN"/>
              </w:rPr>
              <w:t>7</w:t>
            </w:r>
          </w:p>
        </w:tc>
      </w:tr>
      <w:tr w:rsidR="00AF6B7B" w14:paraId="6EF7A218" w14:textId="77777777" w:rsidTr="00C154E9">
        <w:trPr>
          <w:trHeight w:val="729"/>
        </w:trPr>
        <w:tc>
          <w:tcPr>
            <w:tcW w:w="2114" w:type="dxa"/>
          </w:tcPr>
          <w:p w14:paraId="2DF0538E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77C22AFA" w14:textId="08546DBA" w:rsidR="00AF6B7B" w:rsidRPr="00C154E9" w:rsidRDefault="00AF6B7B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游客</w:t>
            </w:r>
            <w:r w:rsidR="00B561F5">
              <w:rPr>
                <w:rFonts w:hint="eastAsia"/>
                <w:b w:val="0"/>
                <w:lang w:eastAsia="zh-CN"/>
              </w:rPr>
              <w:t>、旅行社</w:t>
            </w:r>
          </w:p>
        </w:tc>
      </w:tr>
      <w:tr w:rsidR="00AF6B7B" w14:paraId="4E93F46E" w14:textId="77777777" w:rsidTr="00C154E9">
        <w:trPr>
          <w:trHeight w:val="715"/>
        </w:trPr>
        <w:tc>
          <w:tcPr>
            <w:tcW w:w="2114" w:type="dxa"/>
          </w:tcPr>
          <w:p w14:paraId="2D125480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33408DFD" w14:textId="303B3BB7" w:rsidR="00AF6B7B" w:rsidRPr="00C154E9" w:rsidRDefault="00B561F5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用户</w:t>
            </w:r>
            <w:r w:rsidR="00AF6B7B" w:rsidRPr="00C154E9">
              <w:rPr>
                <w:rFonts w:hint="eastAsia"/>
                <w:b w:val="0"/>
                <w:lang w:eastAsia="zh-CN"/>
              </w:rPr>
              <w:t>在广场中浏览所有路线</w:t>
            </w:r>
          </w:p>
        </w:tc>
      </w:tr>
      <w:tr w:rsidR="00AF6B7B" w14:paraId="60B064D7" w14:textId="77777777" w:rsidTr="00C154E9">
        <w:trPr>
          <w:trHeight w:val="680"/>
        </w:trPr>
        <w:tc>
          <w:tcPr>
            <w:tcW w:w="2114" w:type="dxa"/>
          </w:tcPr>
          <w:p w14:paraId="1D1511C8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4C57D5C3" w14:textId="0DA56534" w:rsidR="00AF6B7B" w:rsidRPr="00C154E9" w:rsidRDefault="00B561F5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用户</w:t>
            </w:r>
            <w:r w:rsidR="00AF6B7B" w:rsidRPr="00C154E9">
              <w:rPr>
                <w:rFonts w:hint="eastAsia"/>
                <w:b w:val="0"/>
                <w:lang w:eastAsia="zh-CN"/>
              </w:rPr>
              <w:t>已登录</w:t>
            </w:r>
          </w:p>
        </w:tc>
      </w:tr>
      <w:tr w:rsidR="00AF6B7B" w14:paraId="58B90B5D" w14:textId="77777777" w:rsidTr="00C154E9">
        <w:trPr>
          <w:trHeight w:val="680"/>
        </w:trPr>
        <w:tc>
          <w:tcPr>
            <w:tcW w:w="2114" w:type="dxa"/>
          </w:tcPr>
          <w:p w14:paraId="6A19857D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7022F023" w14:textId="77777777" w:rsidR="00AF6B7B" w:rsidRPr="00C154E9" w:rsidRDefault="00AF6B7B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基本事件流</w:t>
            </w:r>
            <w:r w:rsidRPr="00C154E9">
              <w:rPr>
                <w:rFonts w:hint="eastAsia"/>
              </w:rPr>
              <w:t xml:space="preserve"> </w:t>
            </w:r>
          </w:p>
          <w:p w14:paraId="076365DB" w14:textId="28B10634" w:rsidR="00AF6B7B" w:rsidRPr="00C154E9" w:rsidRDefault="00AF6B7B" w:rsidP="00D91860">
            <w:pPr>
              <w:pStyle w:val="Heading2"/>
              <w:outlineLvl w:val="1"/>
              <w:rPr>
                <w:rFonts w:hint="eastAsia"/>
                <w:b w:val="0"/>
              </w:rPr>
            </w:pPr>
            <w:r w:rsidRPr="00C154E9">
              <w:rPr>
                <w:rFonts w:hint="eastAsia"/>
                <w:b w:val="0"/>
              </w:rPr>
              <w:t xml:space="preserve">1. </w:t>
            </w:r>
            <w:r w:rsidR="00B561F5">
              <w:rPr>
                <w:rFonts w:hint="eastAsia"/>
                <w:b w:val="0"/>
                <w:lang w:eastAsia="zh-CN"/>
              </w:rPr>
              <w:t>用户</w:t>
            </w:r>
            <w:r w:rsidRPr="00C154E9">
              <w:rPr>
                <w:rFonts w:hint="eastAsia"/>
                <w:b w:val="0"/>
              </w:rPr>
              <w:t>选择</w:t>
            </w:r>
            <w:r w:rsidR="00757223" w:rsidRPr="00C154E9">
              <w:rPr>
                <w:rFonts w:hint="eastAsia"/>
                <w:b w:val="0"/>
              </w:rPr>
              <w:t>查看的路线页码</w:t>
            </w:r>
          </w:p>
          <w:p w14:paraId="76BC8051" w14:textId="615BD448" w:rsidR="00AF6B7B" w:rsidRPr="00C154E9" w:rsidRDefault="00757223" w:rsidP="00D91860">
            <w:pPr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 xml:space="preserve">2. </w:t>
            </w:r>
            <w:r w:rsidRPr="00C154E9">
              <w:rPr>
                <w:rFonts w:hint="eastAsia"/>
                <w:lang w:eastAsia="zh-CN"/>
              </w:rPr>
              <w:t>系统返回</w:t>
            </w:r>
            <w:r w:rsidR="00C154E9" w:rsidRPr="00C154E9">
              <w:rPr>
                <w:rFonts w:hint="eastAsia"/>
                <w:lang w:eastAsia="zh-CN"/>
              </w:rPr>
              <w:t>显示</w:t>
            </w:r>
            <w:r w:rsidRPr="00C154E9">
              <w:rPr>
                <w:rFonts w:hint="eastAsia"/>
                <w:lang w:eastAsia="zh-CN"/>
              </w:rPr>
              <w:t>当前页码的所有路线</w:t>
            </w:r>
          </w:p>
          <w:p w14:paraId="3893904C" w14:textId="77777777" w:rsidR="00AF6B7B" w:rsidRPr="00C154E9" w:rsidRDefault="00AF6B7B" w:rsidP="00D91860">
            <w:pPr>
              <w:pStyle w:val="Heading2"/>
              <w:rPr>
                <w:rFonts w:hint="eastAsia"/>
              </w:rPr>
            </w:pPr>
            <w:r w:rsidRPr="00C154E9">
              <w:rPr>
                <w:rFonts w:hint="eastAsia"/>
              </w:rPr>
              <w:t>异常事件流</w:t>
            </w:r>
            <w:r w:rsidRPr="00C154E9">
              <w:rPr>
                <w:rFonts w:hint="eastAsia"/>
              </w:rPr>
              <w:t xml:space="preserve"> </w:t>
            </w:r>
          </w:p>
          <w:p w14:paraId="10138A9B" w14:textId="77777777" w:rsidR="00AF6B7B" w:rsidRPr="00C154E9" w:rsidRDefault="00AF6B7B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AF6B7B" w14:paraId="52341690" w14:textId="77777777" w:rsidTr="00C154E9">
        <w:trPr>
          <w:trHeight w:val="680"/>
        </w:trPr>
        <w:tc>
          <w:tcPr>
            <w:tcW w:w="2114" w:type="dxa"/>
          </w:tcPr>
          <w:p w14:paraId="4DF5CB52" w14:textId="77777777" w:rsidR="00AF6B7B" w:rsidRPr="00C154E9" w:rsidRDefault="00AF6B7B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6985EF24" w14:textId="66E2C384" w:rsidR="00AF6B7B" w:rsidRPr="00C154E9" w:rsidRDefault="00AF6B7B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C154E9">
              <w:rPr>
                <w:rFonts w:hint="eastAsia"/>
                <w:b w:val="0"/>
                <w:lang w:eastAsia="zh-CN"/>
              </w:rPr>
              <w:t>用户</w:t>
            </w:r>
            <w:r w:rsidR="00757223" w:rsidRPr="00C154E9">
              <w:rPr>
                <w:rFonts w:hint="eastAsia"/>
                <w:b w:val="0"/>
                <w:lang w:eastAsia="zh-CN"/>
              </w:rPr>
              <w:t>选择查看具体路线信息</w:t>
            </w:r>
          </w:p>
        </w:tc>
      </w:tr>
    </w:tbl>
    <w:p w14:paraId="33526E07" w14:textId="77777777" w:rsidR="00AF6B7B" w:rsidRDefault="00AF6B7B" w:rsidP="00D91860">
      <w:pPr>
        <w:rPr>
          <w:rFonts w:asciiTheme="minorEastAsia" w:hAnsiTheme="minorEastAsia" w:hint="eastAsia"/>
          <w:lang w:eastAsia="zh-CN"/>
        </w:rPr>
      </w:pPr>
    </w:p>
    <w:p w14:paraId="2BC763B2" w14:textId="7418B958" w:rsidR="00757223" w:rsidRPr="00293049" w:rsidRDefault="00757223" w:rsidP="00D918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查看具体路线信息</w:t>
      </w:r>
      <w:r w:rsidRPr="00293049">
        <w:rPr>
          <w:rFonts w:hint="eastAsia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757223" w14:paraId="41919684" w14:textId="77777777" w:rsidTr="00D91860">
        <w:trPr>
          <w:trHeight w:val="170"/>
        </w:trPr>
        <w:tc>
          <w:tcPr>
            <w:tcW w:w="2114" w:type="dxa"/>
          </w:tcPr>
          <w:p w14:paraId="1B48750A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45BEBE26" w14:textId="428722DF" w:rsidR="00757223" w:rsidRPr="00D91860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查看具体路线信息</w:t>
            </w:r>
          </w:p>
        </w:tc>
      </w:tr>
      <w:tr w:rsidR="00757223" w14:paraId="752D5900" w14:textId="77777777" w:rsidTr="00D91860">
        <w:trPr>
          <w:trHeight w:val="170"/>
        </w:trPr>
        <w:tc>
          <w:tcPr>
            <w:tcW w:w="2114" w:type="dxa"/>
          </w:tcPr>
          <w:p w14:paraId="09481036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2CA29B52" w14:textId="453D66CB" w:rsidR="00757223" w:rsidRPr="00D91860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UC</w:t>
            </w:r>
            <w:r w:rsidRPr="00D91860">
              <w:rPr>
                <w:rFonts w:hint="eastAsia"/>
                <w:b w:val="0"/>
                <w:lang w:eastAsia="zh-CN"/>
              </w:rPr>
              <w:t>8</w:t>
            </w:r>
          </w:p>
        </w:tc>
      </w:tr>
      <w:tr w:rsidR="00757223" w14:paraId="405E1B66" w14:textId="77777777" w:rsidTr="00D91860">
        <w:trPr>
          <w:trHeight w:val="170"/>
        </w:trPr>
        <w:tc>
          <w:tcPr>
            <w:tcW w:w="2114" w:type="dxa"/>
          </w:tcPr>
          <w:p w14:paraId="67BC4863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3D31F3AD" w14:textId="77777777" w:rsidR="00757223" w:rsidRPr="00D91860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757223" w14:paraId="76525524" w14:textId="77777777" w:rsidTr="00D91860">
        <w:trPr>
          <w:trHeight w:val="170"/>
        </w:trPr>
        <w:tc>
          <w:tcPr>
            <w:tcW w:w="2114" w:type="dxa"/>
          </w:tcPr>
          <w:p w14:paraId="754DF2F1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4A6DEE0D" w14:textId="4D93A1FC" w:rsidR="00757223" w:rsidRPr="00D91860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  <w:lang w:eastAsia="zh-CN"/>
              </w:rPr>
              <w:t>选择感兴趣的路线，查看具体的路线信息</w:t>
            </w:r>
          </w:p>
        </w:tc>
      </w:tr>
      <w:tr w:rsidR="00757223" w14:paraId="386C7A71" w14:textId="77777777" w:rsidTr="00D91860">
        <w:trPr>
          <w:trHeight w:val="170"/>
        </w:trPr>
        <w:tc>
          <w:tcPr>
            <w:tcW w:w="2114" w:type="dxa"/>
          </w:tcPr>
          <w:p w14:paraId="4F993FE9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4535B4F8" w14:textId="24B351D3" w:rsidR="00757223" w:rsidRPr="00D91860" w:rsidRDefault="00757223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  <w:lang w:eastAsia="zh-CN"/>
              </w:rPr>
              <w:t>进入广场</w:t>
            </w:r>
            <w:r w:rsidR="00C154E9" w:rsidRPr="00D91860">
              <w:rPr>
                <w:rFonts w:hint="eastAsia"/>
                <w:b w:val="0"/>
                <w:lang w:eastAsia="zh-CN"/>
              </w:rPr>
              <w:t>浏览所有</w:t>
            </w:r>
            <w:r w:rsidRPr="00D91860">
              <w:rPr>
                <w:rFonts w:hint="eastAsia"/>
                <w:b w:val="0"/>
                <w:lang w:eastAsia="zh-CN"/>
              </w:rPr>
              <w:t>路线</w:t>
            </w:r>
          </w:p>
        </w:tc>
      </w:tr>
      <w:tr w:rsidR="00757223" w14:paraId="19874D05" w14:textId="77777777" w:rsidTr="00D91860">
        <w:trPr>
          <w:trHeight w:val="170"/>
        </w:trPr>
        <w:tc>
          <w:tcPr>
            <w:tcW w:w="2114" w:type="dxa"/>
          </w:tcPr>
          <w:p w14:paraId="34A20D8E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47EEC585" w14:textId="77777777" w:rsidR="00757223" w:rsidRPr="00D91860" w:rsidRDefault="00757223" w:rsidP="00D91860">
            <w:pPr>
              <w:pStyle w:val="Heading2"/>
              <w:rPr>
                <w:rFonts w:hint="eastAsia"/>
              </w:rPr>
            </w:pPr>
            <w:r w:rsidRPr="00D91860">
              <w:rPr>
                <w:rFonts w:hint="eastAsia"/>
              </w:rPr>
              <w:t>基本事件流</w:t>
            </w:r>
            <w:r w:rsidRPr="00D91860">
              <w:rPr>
                <w:rFonts w:hint="eastAsia"/>
              </w:rPr>
              <w:t xml:space="preserve"> </w:t>
            </w:r>
          </w:p>
          <w:p w14:paraId="2E1C5D5A" w14:textId="11D3F721" w:rsidR="00757223" w:rsidRDefault="00757223" w:rsidP="00D91860">
            <w:pPr>
              <w:pStyle w:val="Heading2"/>
              <w:outlineLvl w:val="1"/>
              <w:rPr>
                <w:rFonts w:hint="eastAsia"/>
                <w:b w:val="0"/>
              </w:rPr>
            </w:pPr>
            <w:r w:rsidRPr="00D91860">
              <w:rPr>
                <w:rFonts w:hint="eastAsia"/>
                <w:b w:val="0"/>
              </w:rPr>
              <w:t xml:space="preserve">1. </w:t>
            </w: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</w:rPr>
              <w:t>选择查看的</w:t>
            </w:r>
            <w:r w:rsidR="00C154E9" w:rsidRPr="00D91860">
              <w:rPr>
                <w:rFonts w:hint="eastAsia"/>
                <w:b w:val="0"/>
              </w:rPr>
              <w:t>路线</w:t>
            </w:r>
          </w:p>
          <w:p w14:paraId="6CDD954C" w14:textId="2740A75A" w:rsidR="00D91860" w:rsidRDefault="00D91860" w:rsidP="00D918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 w:rsidRPr="00D91860">
              <w:rPr>
                <w:rFonts w:hint="eastAsia"/>
              </w:rPr>
              <w:t xml:space="preserve"> </w:t>
            </w:r>
            <w:r w:rsidRPr="00D91860">
              <w:rPr>
                <w:rFonts w:hint="eastAsia"/>
                <w:lang w:eastAsia="zh-CN"/>
              </w:rPr>
              <w:t>系统返回显示选中的路线信息</w:t>
            </w:r>
          </w:p>
          <w:p w14:paraId="496D42CC" w14:textId="2871465B" w:rsidR="00D91860" w:rsidRDefault="00D91860" w:rsidP="00D91860">
            <w:pPr>
              <w:pStyle w:val="Heading2"/>
              <w:outlineLvl w:val="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Pr="00D91860">
              <w:rPr>
                <w:rFonts w:hint="eastAsia"/>
                <w:b w:val="0"/>
              </w:rPr>
              <w:t>.</w:t>
            </w:r>
            <w:r>
              <w:rPr>
                <w:rFonts w:hint="eastAsia"/>
                <w:b w:val="0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b w:val="0"/>
                <w:lang w:eastAsia="zh-CN"/>
              </w:rPr>
              <w:t>若</w:t>
            </w: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</w:rPr>
              <w:t>选择</w:t>
            </w:r>
            <w:r>
              <w:rPr>
                <w:rFonts w:hint="eastAsia"/>
                <w:b w:val="0"/>
              </w:rPr>
              <w:t>活动“</w:t>
            </w:r>
            <w:proofErr w:type="gramEnd"/>
            <w:r>
              <w:rPr>
                <w:rFonts w:hint="eastAsia"/>
                <w:b w:val="0"/>
              </w:rPr>
              <w:t>返回”，则执行分支事件流</w:t>
            </w:r>
          </w:p>
          <w:p w14:paraId="6A79B93B" w14:textId="29A7CE9E" w:rsidR="00D91860" w:rsidRPr="00D91860" w:rsidRDefault="00D91860" w:rsidP="00D91860">
            <w:pPr>
              <w:pStyle w:val="Heading2"/>
              <w:rPr>
                <w:rFonts w:hint="eastAsia"/>
              </w:rPr>
            </w:pPr>
            <w:r>
              <w:rPr>
                <w:rFonts w:hint="eastAsia"/>
              </w:rPr>
              <w:t>分支</w:t>
            </w:r>
            <w:r w:rsidRPr="00D91860">
              <w:rPr>
                <w:rFonts w:hint="eastAsia"/>
              </w:rPr>
              <w:t>事件流</w:t>
            </w:r>
            <w:r w:rsidRPr="00D91860">
              <w:rPr>
                <w:rFonts w:hint="eastAsia"/>
              </w:rPr>
              <w:t xml:space="preserve"> </w:t>
            </w:r>
          </w:p>
          <w:p w14:paraId="7AFA2C12" w14:textId="777F7687" w:rsidR="00D91860" w:rsidRPr="00D91860" w:rsidRDefault="00D91860" w:rsidP="00D918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返回浏览所有路线界面</w:t>
            </w:r>
          </w:p>
          <w:p w14:paraId="64283F28" w14:textId="77777777" w:rsidR="00757223" w:rsidRPr="00D91860" w:rsidRDefault="00757223" w:rsidP="00D91860">
            <w:pPr>
              <w:pStyle w:val="Heading2"/>
              <w:rPr>
                <w:rFonts w:hint="eastAsia"/>
              </w:rPr>
            </w:pPr>
            <w:r w:rsidRPr="00D91860">
              <w:rPr>
                <w:rFonts w:hint="eastAsia"/>
              </w:rPr>
              <w:t>异常事件流</w:t>
            </w:r>
            <w:r w:rsidRPr="00D91860">
              <w:rPr>
                <w:rFonts w:hint="eastAsia"/>
              </w:rPr>
              <w:t xml:space="preserve"> </w:t>
            </w:r>
          </w:p>
          <w:p w14:paraId="770BC4BC" w14:textId="77777777" w:rsidR="00757223" w:rsidRPr="00D91860" w:rsidRDefault="00757223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757223" w14:paraId="377B136C" w14:textId="77777777" w:rsidTr="00D91860">
        <w:trPr>
          <w:trHeight w:val="170"/>
        </w:trPr>
        <w:tc>
          <w:tcPr>
            <w:tcW w:w="2114" w:type="dxa"/>
          </w:tcPr>
          <w:p w14:paraId="76A281DE" w14:textId="77777777" w:rsidR="00757223" w:rsidRPr="00C154E9" w:rsidRDefault="00757223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535D25AC" w14:textId="5E6982A0" w:rsidR="00757223" w:rsidRPr="00D91860" w:rsidRDefault="00D91860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刷新当前界面</w:t>
            </w:r>
          </w:p>
        </w:tc>
      </w:tr>
    </w:tbl>
    <w:p w14:paraId="295B39DC" w14:textId="77777777" w:rsidR="00757223" w:rsidRDefault="00757223" w:rsidP="00D91860">
      <w:pPr>
        <w:rPr>
          <w:rFonts w:asciiTheme="minorEastAsia" w:hAnsiTheme="minorEastAsia"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C154E9" w14:paraId="4A8F05DB" w14:textId="77777777" w:rsidTr="00D91860">
        <w:trPr>
          <w:trHeight w:val="680"/>
        </w:trPr>
        <w:tc>
          <w:tcPr>
            <w:tcW w:w="2114" w:type="dxa"/>
          </w:tcPr>
          <w:p w14:paraId="76C54172" w14:textId="151341ED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lastRenderedPageBreak/>
              <w:t>扩展</w:t>
            </w:r>
            <w:r w:rsidRPr="00D91860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086CA1FC" w14:textId="6AFC09D3" w:rsidR="00C154E9" w:rsidRPr="00D91860" w:rsidRDefault="00D91860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投票</w:t>
            </w:r>
          </w:p>
        </w:tc>
      </w:tr>
      <w:tr w:rsidR="00C154E9" w14:paraId="7381400C" w14:textId="77777777" w:rsidTr="00D91860">
        <w:trPr>
          <w:trHeight w:val="680"/>
        </w:trPr>
        <w:tc>
          <w:tcPr>
            <w:tcW w:w="2114" w:type="dxa"/>
          </w:tcPr>
          <w:p w14:paraId="6BE07D12" w14:textId="77777777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用例</w:t>
            </w:r>
            <w:r w:rsidRPr="00D91860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1E2B0591" w14:textId="69B1B19E" w:rsidR="00C154E9" w:rsidRPr="00D91860" w:rsidRDefault="00C154E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UC</w:t>
            </w:r>
            <w:r w:rsidRPr="00D91860">
              <w:rPr>
                <w:rFonts w:hint="eastAsia"/>
                <w:b w:val="0"/>
                <w:lang w:eastAsia="zh-CN"/>
              </w:rPr>
              <w:t>9</w:t>
            </w:r>
          </w:p>
        </w:tc>
      </w:tr>
      <w:tr w:rsidR="00C154E9" w14:paraId="19C8718A" w14:textId="77777777" w:rsidTr="00D91860">
        <w:trPr>
          <w:trHeight w:val="680"/>
        </w:trPr>
        <w:tc>
          <w:tcPr>
            <w:tcW w:w="2114" w:type="dxa"/>
          </w:tcPr>
          <w:p w14:paraId="40830B4A" w14:textId="77777777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7E54E454" w14:textId="77777777" w:rsidR="00C154E9" w:rsidRPr="00D91860" w:rsidRDefault="00C154E9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C154E9" w14:paraId="08CC676E" w14:textId="77777777" w:rsidTr="00D91860">
        <w:trPr>
          <w:trHeight w:val="715"/>
        </w:trPr>
        <w:tc>
          <w:tcPr>
            <w:tcW w:w="2114" w:type="dxa"/>
          </w:tcPr>
          <w:p w14:paraId="39B87AE6" w14:textId="77777777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754F9322" w14:textId="7F5D7B4D" w:rsidR="00C154E9" w:rsidRPr="00D91860" w:rsidRDefault="00D91860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游客选择心仪的旅行社，投票给该旅行社，选择该旅行社接团</w:t>
            </w:r>
          </w:p>
        </w:tc>
      </w:tr>
      <w:tr w:rsidR="00C154E9" w14:paraId="582631F9" w14:textId="77777777" w:rsidTr="00D91860">
        <w:trPr>
          <w:trHeight w:val="680"/>
        </w:trPr>
        <w:tc>
          <w:tcPr>
            <w:tcW w:w="2114" w:type="dxa"/>
          </w:tcPr>
          <w:p w14:paraId="24A8A5FA" w14:textId="77777777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74F43871" w14:textId="05F49A58" w:rsidR="00C154E9" w:rsidRPr="00D91860" w:rsidRDefault="00D91860" w:rsidP="00D91860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游客已加入到该路线中</w:t>
            </w:r>
          </w:p>
        </w:tc>
      </w:tr>
      <w:tr w:rsidR="00C154E9" w14:paraId="27B47708" w14:textId="77777777" w:rsidTr="00D91860">
        <w:trPr>
          <w:trHeight w:val="680"/>
        </w:trPr>
        <w:tc>
          <w:tcPr>
            <w:tcW w:w="2114" w:type="dxa"/>
          </w:tcPr>
          <w:p w14:paraId="4C57FF17" w14:textId="77777777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66E1E2D4" w14:textId="77777777" w:rsidR="00C154E9" w:rsidRPr="008D4640" w:rsidRDefault="00C154E9" w:rsidP="00D91860">
            <w:pPr>
              <w:pStyle w:val="Heading2"/>
              <w:rPr>
                <w:rFonts w:hint="eastAsia"/>
              </w:rPr>
            </w:pPr>
            <w:r w:rsidRPr="008D4640">
              <w:rPr>
                <w:rFonts w:hint="eastAsia"/>
              </w:rPr>
              <w:t>基本事件流</w:t>
            </w:r>
            <w:r w:rsidRPr="008D4640">
              <w:rPr>
                <w:rFonts w:hint="eastAsia"/>
              </w:rPr>
              <w:t xml:space="preserve"> </w:t>
            </w:r>
          </w:p>
          <w:p w14:paraId="02C7D82E" w14:textId="7BB846B5" w:rsidR="00C154E9" w:rsidRDefault="00C154E9" w:rsidP="00D91860">
            <w:pPr>
              <w:pStyle w:val="Heading2"/>
              <w:outlineLvl w:val="1"/>
              <w:rPr>
                <w:rFonts w:hint="eastAsia"/>
                <w:b w:val="0"/>
              </w:rPr>
            </w:pPr>
            <w:r w:rsidRPr="00D91860">
              <w:rPr>
                <w:rFonts w:hint="eastAsia"/>
                <w:b w:val="0"/>
              </w:rPr>
              <w:t xml:space="preserve">1. </w:t>
            </w: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</w:rPr>
              <w:t>选择</w:t>
            </w:r>
            <w:r w:rsidR="008D4640">
              <w:rPr>
                <w:rFonts w:hint="eastAsia"/>
                <w:b w:val="0"/>
              </w:rPr>
              <w:t>旅行社</w:t>
            </w:r>
          </w:p>
          <w:p w14:paraId="3564FE17" w14:textId="77777777" w:rsidR="008D4640" w:rsidRDefault="008D4640" w:rsidP="008D464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游客确认投票给旅行社</w:t>
            </w:r>
          </w:p>
          <w:p w14:paraId="55DD7F15" w14:textId="7152369B" w:rsidR="008D4640" w:rsidRDefault="008D4640" w:rsidP="008D464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系统存储投票信息</w:t>
            </w:r>
          </w:p>
          <w:p w14:paraId="57B3F6FE" w14:textId="2E17536E" w:rsidR="008D4640" w:rsidRDefault="00C154E9" w:rsidP="008D4640">
            <w:pPr>
              <w:rPr>
                <w:rFonts w:hint="eastAsia"/>
                <w:b/>
                <w:lang w:eastAsia="zh-CN"/>
              </w:rPr>
            </w:pPr>
            <w:r w:rsidRPr="008D4640">
              <w:rPr>
                <w:rFonts w:hint="eastAsia"/>
                <w:b/>
              </w:rPr>
              <w:t>异常事件流</w:t>
            </w:r>
            <w:r w:rsidRPr="008D4640">
              <w:rPr>
                <w:rFonts w:hint="eastAsia"/>
                <w:b/>
              </w:rPr>
              <w:t xml:space="preserve"> </w:t>
            </w:r>
          </w:p>
          <w:p w14:paraId="6F9AFBA2" w14:textId="03FB2E7B" w:rsidR="00C154E9" w:rsidRPr="00D91860" w:rsidRDefault="008D4640" w:rsidP="008D4640">
            <w:pPr>
              <w:rPr>
                <w:rFonts w:hint="eastAsia"/>
                <w:lang w:eastAsia="zh-CN"/>
              </w:rPr>
            </w:pPr>
            <w:r w:rsidRPr="008D4640">
              <w:rPr>
                <w:rFonts w:hint="eastAsia"/>
                <w:lang w:eastAsia="zh-CN"/>
              </w:rPr>
              <w:t>游客没有加到路线中，投票失败</w:t>
            </w:r>
          </w:p>
        </w:tc>
      </w:tr>
      <w:tr w:rsidR="00C154E9" w14:paraId="39588C83" w14:textId="77777777" w:rsidTr="00D91860">
        <w:trPr>
          <w:trHeight w:val="680"/>
        </w:trPr>
        <w:tc>
          <w:tcPr>
            <w:tcW w:w="2114" w:type="dxa"/>
          </w:tcPr>
          <w:p w14:paraId="51472713" w14:textId="2D611FC6" w:rsidR="00C154E9" w:rsidRPr="00D91860" w:rsidRDefault="00C154E9" w:rsidP="00D91860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31B2F472" w14:textId="77777777" w:rsidR="00C154E9" w:rsidRPr="00D91860" w:rsidRDefault="00C154E9" w:rsidP="00D91860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刷新路线信息界面</w:t>
            </w:r>
          </w:p>
        </w:tc>
      </w:tr>
    </w:tbl>
    <w:p w14:paraId="17857AD0" w14:textId="77777777" w:rsidR="00C154E9" w:rsidRDefault="00C154E9" w:rsidP="00AF6B7B">
      <w:pPr>
        <w:jc w:val="both"/>
        <w:rPr>
          <w:rFonts w:asciiTheme="minorEastAsia" w:hAnsiTheme="minorEastAsia"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8D4640" w14:paraId="72F89FDF" w14:textId="77777777" w:rsidTr="00F10AE7">
        <w:trPr>
          <w:trHeight w:val="680"/>
        </w:trPr>
        <w:tc>
          <w:tcPr>
            <w:tcW w:w="2114" w:type="dxa"/>
          </w:tcPr>
          <w:p w14:paraId="18BC2C41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lastRenderedPageBreak/>
              <w:t>扩展用例名称</w:t>
            </w:r>
          </w:p>
        </w:tc>
        <w:tc>
          <w:tcPr>
            <w:tcW w:w="6459" w:type="dxa"/>
          </w:tcPr>
          <w:p w14:paraId="05FA6B72" w14:textId="489C2564" w:rsidR="008D4640" w:rsidRPr="00D91860" w:rsidRDefault="008D4640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加入路线</w:t>
            </w:r>
          </w:p>
        </w:tc>
      </w:tr>
      <w:tr w:rsidR="008D4640" w14:paraId="083BFD3B" w14:textId="77777777" w:rsidTr="00F10AE7">
        <w:trPr>
          <w:trHeight w:val="680"/>
        </w:trPr>
        <w:tc>
          <w:tcPr>
            <w:tcW w:w="2114" w:type="dxa"/>
          </w:tcPr>
          <w:p w14:paraId="471A1556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用例</w:t>
            </w:r>
            <w:r w:rsidRPr="00D91860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4EB170AA" w14:textId="664AA512" w:rsidR="008D4640" w:rsidRPr="00D91860" w:rsidRDefault="008D4640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UC</w:t>
            </w:r>
            <w:r>
              <w:rPr>
                <w:rFonts w:hint="eastAsia"/>
                <w:b w:val="0"/>
                <w:lang w:eastAsia="zh-CN"/>
              </w:rPr>
              <w:t>10</w:t>
            </w:r>
          </w:p>
        </w:tc>
      </w:tr>
      <w:tr w:rsidR="008D4640" w14:paraId="6CED345A" w14:textId="77777777" w:rsidTr="00F10AE7">
        <w:trPr>
          <w:trHeight w:val="680"/>
        </w:trPr>
        <w:tc>
          <w:tcPr>
            <w:tcW w:w="2114" w:type="dxa"/>
          </w:tcPr>
          <w:p w14:paraId="006E8140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2A612C4C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8D4640" w14:paraId="486ED336" w14:textId="77777777" w:rsidTr="00F10AE7">
        <w:trPr>
          <w:trHeight w:val="715"/>
        </w:trPr>
        <w:tc>
          <w:tcPr>
            <w:tcW w:w="2114" w:type="dxa"/>
          </w:tcPr>
          <w:p w14:paraId="62FE56BE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5252AAC9" w14:textId="6D444432" w:rsidR="008D4640" w:rsidRPr="00D91860" w:rsidRDefault="008D4640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游客选择</w:t>
            </w:r>
            <w:r w:rsidR="00AE754D">
              <w:rPr>
                <w:rFonts w:hint="eastAsia"/>
                <w:b w:val="0"/>
                <w:lang w:eastAsia="zh-CN"/>
              </w:rPr>
              <w:t>符合要求的路线，选择加入路线</w:t>
            </w:r>
            <w:r w:rsidR="00B561F5">
              <w:rPr>
                <w:rFonts w:hint="eastAsia"/>
                <w:b w:val="0"/>
                <w:lang w:eastAsia="zh-CN"/>
              </w:rPr>
              <w:t>，该路线将会存储到该游客的用户中心里。</w:t>
            </w:r>
          </w:p>
        </w:tc>
      </w:tr>
      <w:tr w:rsidR="008D4640" w14:paraId="458893CC" w14:textId="77777777" w:rsidTr="00F10AE7">
        <w:trPr>
          <w:trHeight w:val="680"/>
        </w:trPr>
        <w:tc>
          <w:tcPr>
            <w:tcW w:w="2114" w:type="dxa"/>
          </w:tcPr>
          <w:p w14:paraId="5EA99190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2A421E13" w14:textId="1146B420" w:rsidR="008D4640" w:rsidRPr="00D91860" w:rsidRDefault="008D4640" w:rsidP="00B561F5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游客</w:t>
            </w:r>
            <w:r w:rsidR="00B561F5">
              <w:rPr>
                <w:rFonts w:hint="eastAsia"/>
                <w:b w:val="0"/>
                <w:lang w:eastAsia="zh-CN"/>
              </w:rPr>
              <w:t>选中某条路线</w:t>
            </w:r>
          </w:p>
        </w:tc>
      </w:tr>
      <w:tr w:rsidR="008D4640" w14:paraId="3DF0C535" w14:textId="77777777" w:rsidTr="00F10AE7">
        <w:trPr>
          <w:trHeight w:val="680"/>
        </w:trPr>
        <w:tc>
          <w:tcPr>
            <w:tcW w:w="2114" w:type="dxa"/>
          </w:tcPr>
          <w:p w14:paraId="239ACB3C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04737346" w14:textId="77777777" w:rsidR="008D4640" w:rsidRPr="008D4640" w:rsidRDefault="008D4640" w:rsidP="00F10AE7">
            <w:pPr>
              <w:pStyle w:val="Heading2"/>
              <w:rPr>
                <w:rFonts w:hint="eastAsia"/>
              </w:rPr>
            </w:pPr>
            <w:r w:rsidRPr="008D4640">
              <w:rPr>
                <w:rFonts w:hint="eastAsia"/>
              </w:rPr>
              <w:t>基本事件流</w:t>
            </w:r>
            <w:r w:rsidRPr="008D4640">
              <w:rPr>
                <w:rFonts w:hint="eastAsia"/>
              </w:rPr>
              <w:t xml:space="preserve"> </w:t>
            </w:r>
          </w:p>
          <w:p w14:paraId="6B95ED75" w14:textId="274401A9" w:rsidR="008D4640" w:rsidRPr="00B561F5" w:rsidRDefault="008D4640" w:rsidP="00B561F5">
            <w:pPr>
              <w:pStyle w:val="Heading2"/>
              <w:rPr>
                <w:rFonts w:hint="eastAsia"/>
                <w:b w:val="0"/>
              </w:rPr>
            </w:pPr>
            <w:r w:rsidRPr="00D91860">
              <w:rPr>
                <w:rFonts w:hint="eastAsia"/>
                <w:b w:val="0"/>
              </w:rPr>
              <w:t xml:space="preserve">1. </w:t>
            </w: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</w:rPr>
              <w:t>选择</w:t>
            </w:r>
            <w:r w:rsidR="00B561F5">
              <w:rPr>
                <w:rFonts w:hint="eastAsia"/>
                <w:b w:val="0"/>
              </w:rPr>
              <w:t>加入该路线</w:t>
            </w:r>
          </w:p>
          <w:p w14:paraId="71C3A513" w14:textId="64E9979A" w:rsidR="008D4640" w:rsidRDefault="00B561F5" w:rsidP="00F10AE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8D4640">
              <w:rPr>
                <w:rFonts w:hint="eastAsia"/>
                <w:lang w:eastAsia="zh-CN"/>
              </w:rPr>
              <w:t xml:space="preserve">. </w:t>
            </w:r>
            <w:r w:rsidR="008D4640">
              <w:rPr>
                <w:rFonts w:hint="eastAsia"/>
                <w:lang w:eastAsia="zh-CN"/>
              </w:rPr>
              <w:t>系统存储</w:t>
            </w:r>
            <w:r>
              <w:rPr>
                <w:rFonts w:hint="eastAsia"/>
                <w:lang w:eastAsia="zh-CN"/>
              </w:rPr>
              <w:t>路线</w:t>
            </w:r>
            <w:r w:rsidR="008D4640"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与游客信息</w:t>
            </w:r>
          </w:p>
          <w:p w14:paraId="79A0C89A" w14:textId="77777777" w:rsidR="008D4640" w:rsidRDefault="008D4640" w:rsidP="00F10AE7">
            <w:pPr>
              <w:rPr>
                <w:rFonts w:hint="eastAsia"/>
                <w:b/>
                <w:lang w:eastAsia="zh-CN"/>
              </w:rPr>
            </w:pPr>
            <w:r w:rsidRPr="008D4640">
              <w:rPr>
                <w:rFonts w:hint="eastAsia"/>
                <w:b/>
              </w:rPr>
              <w:t>异常事件流</w:t>
            </w:r>
            <w:r w:rsidRPr="008D4640">
              <w:rPr>
                <w:rFonts w:hint="eastAsia"/>
                <w:b/>
              </w:rPr>
              <w:t xml:space="preserve"> </w:t>
            </w:r>
          </w:p>
          <w:p w14:paraId="283CC225" w14:textId="7028BDDF" w:rsidR="008D4640" w:rsidRPr="00D91860" w:rsidRDefault="00B561F5" w:rsidP="00F10AE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游客已加入到该路线中，不能再次加入</w:t>
            </w:r>
          </w:p>
        </w:tc>
      </w:tr>
      <w:tr w:rsidR="008D4640" w14:paraId="26ECD172" w14:textId="77777777" w:rsidTr="00F10AE7">
        <w:trPr>
          <w:trHeight w:val="680"/>
        </w:trPr>
        <w:tc>
          <w:tcPr>
            <w:tcW w:w="2114" w:type="dxa"/>
          </w:tcPr>
          <w:p w14:paraId="58CA4BD5" w14:textId="77777777" w:rsidR="008D4640" w:rsidRPr="00D91860" w:rsidRDefault="008D4640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D91860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63CC1274" w14:textId="77777777" w:rsidR="008D4640" w:rsidRPr="00D91860" w:rsidRDefault="008D4640" w:rsidP="00F10AE7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刷新路线信息界面</w:t>
            </w:r>
          </w:p>
        </w:tc>
      </w:tr>
    </w:tbl>
    <w:p w14:paraId="6C4E73C5" w14:textId="77777777" w:rsidR="008D4640" w:rsidRDefault="008D4640" w:rsidP="00AF6B7B">
      <w:pPr>
        <w:jc w:val="both"/>
        <w:rPr>
          <w:rFonts w:asciiTheme="minorEastAsia" w:hAnsiTheme="minorEastAsia" w:hint="eastAsia"/>
          <w:lang w:eastAsia="zh-CN"/>
        </w:rPr>
      </w:pPr>
    </w:p>
    <w:p w14:paraId="416CD4E3" w14:textId="4DFBCA26" w:rsidR="00B561F5" w:rsidRPr="00293049" w:rsidRDefault="00B561F5" w:rsidP="00B561F5">
      <w:pPr>
        <w:pStyle w:val="Heading2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查看具体路线信息</w:t>
      </w:r>
      <w:r w:rsidRPr="00293049">
        <w:rPr>
          <w:rFonts w:hint="eastAsia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459"/>
      </w:tblGrid>
      <w:tr w:rsidR="00B561F5" w14:paraId="444D4B1E" w14:textId="77777777" w:rsidTr="00F10AE7">
        <w:trPr>
          <w:trHeight w:val="170"/>
        </w:trPr>
        <w:tc>
          <w:tcPr>
            <w:tcW w:w="2114" w:type="dxa"/>
          </w:tcPr>
          <w:p w14:paraId="072FE71A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6459" w:type="dxa"/>
          </w:tcPr>
          <w:p w14:paraId="53C193BB" w14:textId="77777777" w:rsidR="00B561F5" w:rsidRPr="00D91860" w:rsidRDefault="00B561F5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查看具体路线信息</w:t>
            </w:r>
          </w:p>
        </w:tc>
      </w:tr>
      <w:tr w:rsidR="00B561F5" w14:paraId="6776793A" w14:textId="77777777" w:rsidTr="00F10AE7">
        <w:trPr>
          <w:trHeight w:val="170"/>
        </w:trPr>
        <w:tc>
          <w:tcPr>
            <w:tcW w:w="2114" w:type="dxa"/>
          </w:tcPr>
          <w:p w14:paraId="6447A419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用例</w:t>
            </w:r>
            <w:r w:rsidRPr="00C154E9">
              <w:rPr>
                <w:rFonts w:hint="eastAsia"/>
                <w:lang w:eastAsia="zh-CN"/>
              </w:rPr>
              <w:t>ID</w:t>
            </w:r>
          </w:p>
        </w:tc>
        <w:tc>
          <w:tcPr>
            <w:tcW w:w="6459" w:type="dxa"/>
          </w:tcPr>
          <w:p w14:paraId="2B6F49FF" w14:textId="77777777" w:rsidR="00B561F5" w:rsidRPr="00D91860" w:rsidRDefault="00B561F5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UC8</w:t>
            </w:r>
          </w:p>
        </w:tc>
      </w:tr>
      <w:tr w:rsidR="00B561F5" w14:paraId="10715A8B" w14:textId="77777777" w:rsidTr="00F10AE7">
        <w:trPr>
          <w:trHeight w:val="170"/>
        </w:trPr>
        <w:tc>
          <w:tcPr>
            <w:tcW w:w="2114" w:type="dxa"/>
          </w:tcPr>
          <w:p w14:paraId="47158BBF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459" w:type="dxa"/>
          </w:tcPr>
          <w:p w14:paraId="209F0AE3" w14:textId="77777777" w:rsidR="00B561F5" w:rsidRPr="00D91860" w:rsidRDefault="00B561F5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</w:t>
            </w:r>
          </w:p>
        </w:tc>
      </w:tr>
      <w:tr w:rsidR="00B561F5" w14:paraId="3EADC6EE" w14:textId="77777777" w:rsidTr="00F10AE7">
        <w:trPr>
          <w:trHeight w:val="170"/>
        </w:trPr>
        <w:tc>
          <w:tcPr>
            <w:tcW w:w="2114" w:type="dxa"/>
          </w:tcPr>
          <w:p w14:paraId="67AB4330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简述</w:t>
            </w:r>
          </w:p>
        </w:tc>
        <w:tc>
          <w:tcPr>
            <w:tcW w:w="6459" w:type="dxa"/>
          </w:tcPr>
          <w:p w14:paraId="303D6739" w14:textId="77777777" w:rsidR="00B561F5" w:rsidRPr="00D91860" w:rsidRDefault="00B561F5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游客选择感兴趣的路线，查看具体的路线信息</w:t>
            </w:r>
          </w:p>
        </w:tc>
      </w:tr>
      <w:tr w:rsidR="00B561F5" w14:paraId="7ED3A203" w14:textId="77777777" w:rsidTr="00F10AE7">
        <w:trPr>
          <w:trHeight w:val="170"/>
        </w:trPr>
        <w:tc>
          <w:tcPr>
            <w:tcW w:w="2114" w:type="dxa"/>
          </w:tcPr>
          <w:p w14:paraId="2BB56E68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459" w:type="dxa"/>
          </w:tcPr>
          <w:p w14:paraId="6A594C5E" w14:textId="77777777" w:rsidR="00B561F5" w:rsidRPr="00D91860" w:rsidRDefault="00B561F5" w:rsidP="00F10AE7">
            <w:pPr>
              <w:pStyle w:val="Heading2"/>
              <w:outlineLvl w:val="1"/>
              <w:rPr>
                <w:rFonts w:hint="eastAsia"/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游客进入广场浏览所有路线</w:t>
            </w:r>
          </w:p>
        </w:tc>
      </w:tr>
      <w:tr w:rsidR="00B561F5" w14:paraId="2D79146A" w14:textId="77777777" w:rsidTr="00F10AE7">
        <w:trPr>
          <w:trHeight w:val="170"/>
        </w:trPr>
        <w:tc>
          <w:tcPr>
            <w:tcW w:w="2114" w:type="dxa"/>
          </w:tcPr>
          <w:p w14:paraId="17FB5490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事件流</w:t>
            </w:r>
          </w:p>
        </w:tc>
        <w:tc>
          <w:tcPr>
            <w:tcW w:w="6459" w:type="dxa"/>
          </w:tcPr>
          <w:p w14:paraId="1FE7DB60" w14:textId="77777777" w:rsidR="00B561F5" w:rsidRPr="00D91860" w:rsidRDefault="00B561F5" w:rsidP="00F10AE7">
            <w:pPr>
              <w:pStyle w:val="Heading2"/>
              <w:rPr>
                <w:rFonts w:hint="eastAsia"/>
              </w:rPr>
            </w:pPr>
            <w:r w:rsidRPr="00D91860">
              <w:rPr>
                <w:rFonts w:hint="eastAsia"/>
              </w:rPr>
              <w:t>基本事件流</w:t>
            </w:r>
            <w:r w:rsidRPr="00D91860">
              <w:rPr>
                <w:rFonts w:hint="eastAsia"/>
              </w:rPr>
              <w:t xml:space="preserve"> </w:t>
            </w:r>
          </w:p>
          <w:p w14:paraId="1CD7BB28" w14:textId="77777777" w:rsidR="00B561F5" w:rsidRDefault="00B561F5" w:rsidP="00F10AE7">
            <w:pPr>
              <w:pStyle w:val="Heading2"/>
              <w:outlineLvl w:val="1"/>
              <w:rPr>
                <w:rFonts w:hint="eastAsia"/>
                <w:b w:val="0"/>
              </w:rPr>
            </w:pPr>
            <w:r w:rsidRPr="00D91860">
              <w:rPr>
                <w:rFonts w:hint="eastAsia"/>
                <w:b w:val="0"/>
              </w:rPr>
              <w:t xml:space="preserve">1. </w:t>
            </w: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</w:rPr>
              <w:t>选择查看的路线</w:t>
            </w:r>
          </w:p>
          <w:p w14:paraId="1B33B9BC" w14:textId="77777777" w:rsidR="00B561F5" w:rsidRDefault="00B561F5" w:rsidP="00F10AE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 w:rsidRPr="00D91860">
              <w:rPr>
                <w:rFonts w:hint="eastAsia"/>
              </w:rPr>
              <w:t xml:space="preserve"> </w:t>
            </w:r>
            <w:r w:rsidRPr="00D91860">
              <w:rPr>
                <w:rFonts w:hint="eastAsia"/>
                <w:lang w:eastAsia="zh-CN"/>
              </w:rPr>
              <w:t>系统返回显示选中的路线信息</w:t>
            </w:r>
          </w:p>
          <w:p w14:paraId="2A6930B9" w14:textId="77777777" w:rsidR="00B561F5" w:rsidRDefault="00B561F5" w:rsidP="00F10AE7">
            <w:pPr>
              <w:pStyle w:val="Heading2"/>
              <w:outlineLvl w:val="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Pr="00D91860">
              <w:rPr>
                <w:rFonts w:hint="eastAsia"/>
                <w:b w:val="0"/>
              </w:rPr>
              <w:t>.</w:t>
            </w:r>
            <w:r>
              <w:rPr>
                <w:rFonts w:hint="eastAsia"/>
                <w:b w:val="0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b w:val="0"/>
                <w:lang w:eastAsia="zh-CN"/>
              </w:rPr>
              <w:t>若</w:t>
            </w:r>
            <w:r w:rsidRPr="00D91860">
              <w:rPr>
                <w:rFonts w:hint="eastAsia"/>
                <w:b w:val="0"/>
                <w:lang w:eastAsia="zh-CN"/>
              </w:rPr>
              <w:t>游客</w:t>
            </w:r>
            <w:r w:rsidRPr="00D91860">
              <w:rPr>
                <w:rFonts w:hint="eastAsia"/>
                <w:b w:val="0"/>
              </w:rPr>
              <w:t>选择</w:t>
            </w:r>
            <w:r>
              <w:rPr>
                <w:rFonts w:hint="eastAsia"/>
                <w:b w:val="0"/>
              </w:rPr>
              <w:t>活动“</w:t>
            </w:r>
            <w:proofErr w:type="gramEnd"/>
            <w:r>
              <w:rPr>
                <w:rFonts w:hint="eastAsia"/>
                <w:b w:val="0"/>
              </w:rPr>
              <w:t>返回”，则执行分支事件流</w:t>
            </w:r>
          </w:p>
          <w:p w14:paraId="207EF15D" w14:textId="77777777" w:rsidR="00B561F5" w:rsidRPr="00D91860" w:rsidRDefault="00B561F5" w:rsidP="00F10AE7">
            <w:pPr>
              <w:pStyle w:val="Heading2"/>
              <w:rPr>
                <w:rFonts w:hint="eastAsia"/>
              </w:rPr>
            </w:pPr>
            <w:r>
              <w:rPr>
                <w:rFonts w:hint="eastAsia"/>
              </w:rPr>
              <w:t>分支</w:t>
            </w:r>
            <w:r w:rsidRPr="00D91860">
              <w:rPr>
                <w:rFonts w:hint="eastAsia"/>
              </w:rPr>
              <w:t>事件流</w:t>
            </w:r>
            <w:r w:rsidRPr="00D91860">
              <w:rPr>
                <w:rFonts w:hint="eastAsia"/>
              </w:rPr>
              <w:t xml:space="preserve"> </w:t>
            </w:r>
          </w:p>
          <w:p w14:paraId="40FE538D" w14:textId="77777777" w:rsidR="00B561F5" w:rsidRPr="00D91860" w:rsidRDefault="00B561F5" w:rsidP="00F10AE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返回浏览所有路线界面</w:t>
            </w:r>
          </w:p>
          <w:p w14:paraId="77D82F19" w14:textId="77777777" w:rsidR="00B561F5" w:rsidRPr="00D91860" w:rsidRDefault="00B561F5" w:rsidP="00F10AE7">
            <w:pPr>
              <w:pStyle w:val="Heading2"/>
              <w:rPr>
                <w:rFonts w:hint="eastAsia"/>
              </w:rPr>
            </w:pPr>
            <w:r w:rsidRPr="00D91860">
              <w:rPr>
                <w:rFonts w:hint="eastAsia"/>
              </w:rPr>
              <w:t>异常事件流</w:t>
            </w:r>
            <w:r w:rsidRPr="00D91860">
              <w:rPr>
                <w:rFonts w:hint="eastAsia"/>
              </w:rPr>
              <w:t xml:space="preserve"> </w:t>
            </w:r>
          </w:p>
          <w:p w14:paraId="3B93BAFB" w14:textId="77777777" w:rsidR="00B561F5" w:rsidRPr="00D91860" w:rsidRDefault="00B561F5" w:rsidP="00F10AE7">
            <w:pPr>
              <w:pStyle w:val="Heading2"/>
              <w:outlineLvl w:val="1"/>
              <w:rPr>
                <w:b w:val="0"/>
                <w:lang w:eastAsia="zh-CN"/>
              </w:rPr>
            </w:pPr>
            <w:r w:rsidRPr="00D91860">
              <w:rPr>
                <w:rFonts w:hint="eastAsia"/>
                <w:b w:val="0"/>
                <w:lang w:eastAsia="zh-CN"/>
              </w:rPr>
              <w:t>无</w:t>
            </w:r>
          </w:p>
        </w:tc>
      </w:tr>
      <w:tr w:rsidR="00B561F5" w14:paraId="75D8B789" w14:textId="77777777" w:rsidTr="00F10AE7">
        <w:trPr>
          <w:trHeight w:val="170"/>
        </w:trPr>
        <w:tc>
          <w:tcPr>
            <w:tcW w:w="2114" w:type="dxa"/>
          </w:tcPr>
          <w:p w14:paraId="1910E932" w14:textId="77777777" w:rsidR="00B561F5" w:rsidRPr="00C154E9" w:rsidRDefault="00B561F5" w:rsidP="00F10AE7">
            <w:pPr>
              <w:pStyle w:val="Heading2"/>
              <w:outlineLvl w:val="1"/>
              <w:rPr>
                <w:rFonts w:hint="eastAsia"/>
                <w:lang w:eastAsia="zh-CN"/>
              </w:rPr>
            </w:pPr>
            <w:r w:rsidRPr="00C154E9"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459" w:type="dxa"/>
          </w:tcPr>
          <w:p w14:paraId="38CEEFF7" w14:textId="77777777" w:rsidR="00B561F5" w:rsidRPr="00D91860" w:rsidRDefault="00B561F5" w:rsidP="00F10AE7">
            <w:pPr>
              <w:pStyle w:val="Heading2"/>
              <w:outlineLvl w:val="1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刷新当前界面</w:t>
            </w:r>
          </w:p>
        </w:tc>
      </w:tr>
      <w:bookmarkEnd w:id="0"/>
    </w:tbl>
    <w:p w14:paraId="1605F6B0" w14:textId="77777777" w:rsidR="00B561F5" w:rsidRDefault="00B561F5" w:rsidP="00B561F5">
      <w:pPr>
        <w:rPr>
          <w:rFonts w:asciiTheme="minorEastAsia" w:hAnsiTheme="minorEastAsia" w:hint="eastAsia"/>
          <w:lang w:eastAsia="zh-CN"/>
        </w:rPr>
      </w:pPr>
    </w:p>
    <w:p w14:paraId="62786FFB" w14:textId="77777777" w:rsidR="00B561F5" w:rsidRDefault="00B561F5" w:rsidP="00AF6B7B">
      <w:pPr>
        <w:jc w:val="both"/>
        <w:rPr>
          <w:rFonts w:asciiTheme="minorEastAsia" w:hAnsiTheme="minorEastAsia" w:hint="eastAsia"/>
          <w:lang w:eastAsia="zh-CN"/>
        </w:rPr>
      </w:pPr>
    </w:p>
    <w:p w14:paraId="1D7260DC" w14:textId="77777777" w:rsidR="005C2FA4" w:rsidRDefault="005C2FA4" w:rsidP="00E010FC">
      <w:pPr>
        <w:jc w:val="both"/>
        <w:rPr>
          <w:rFonts w:asciiTheme="minorEastAsia" w:hAnsiTheme="minorEastAsia" w:hint="eastAsia"/>
          <w:lang w:eastAsia="zh-CN"/>
        </w:rPr>
      </w:pPr>
    </w:p>
    <w:p w14:paraId="3EDC6757" w14:textId="77777777" w:rsidR="00293049" w:rsidRPr="00293049" w:rsidRDefault="00293049" w:rsidP="00293049">
      <w:pPr>
        <w:jc w:val="both"/>
        <w:rPr>
          <w:rFonts w:asciiTheme="minorEastAsia" w:hAnsiTheme="minorEastAsia" w:hint="eastAsia"/>
          <w:lang w:eastAsia="zh-CN"/>
        </w:rPr>
      </w:pPr>
    </w:p>
    <w:p w14:paraId="1A17ACBC" w14:textId="77777777" w:rsidR="000D6DFC" w:rsidRPr="000D6DFC" w:rsidRDefault="000D6DFC" w:rsidP="000D6DFC">
      <w:pPr>
        <w:rPr>
          <w:rFonts w:hint="eastAsia"/>
          <w:lang w:eastAsia="zh-CN"/>
        </w:rPr>
      </w:pPr>
    </w:p>
    <w:p w14:paraId="52A4BC28" w14:textId="77777777" w:rsidR="00663DAD" w:rsidRDefault="00663DAD" w:rsidP="00663DAD">
      <w:pPr>
        <w:ind w:firstLine="400"/>
        <w:jc w:val="both"/>
        <w:rPr>
          <w:rFonts w:asciiTheme="minorEastAsia" w:hAnsiTheme="minorEastAsia" w:hint="eastAsia"/>
          <w:lang w:eastAsia="zh-CN"/>
        </w:rPr>
      </w:pPr>
    </w:p>
    <w:p w14:paraId="14D31B62" w14:textId="77777777" w:rsidR="00663DAD" w:rsidRDefault="00663DAD" w:rsidP="00663DAD">
      <w:pPr>
        <w:ind w:firstLine="400"/>
        <w:jc w:val="both"/>
        <w:rPr>
          <w:rFonts w:asciiTheme="minorEastAsia" w:hAnsiTheme="minorEastAsia" w:hint="eastAsia"/>
          <w:lang w:eastAsia="zh-CN"/>
        </w:rPr>
      </w:pPr>
    </w:p>
    <w:p w14:paraId="01CE31B5" w14:textId="77777777" w:rsidR="00663DAD" w:rsidRPr="00663DAD" w:rsidRDefault="00663DAD" w:rsidP="00663DAD">
      <w:pPr>
        <w:ind w:firstLine="400"/>
        <w:jc w:val="both"/>
        <w:rPr>
          <w:rFonts w:asciiTheme="minorEastAsia" w:hAnsiTheme="minorEastAsia" w:hint="eastAsia"/>
          <w:lang w:eastAsia="zh-CN"/>
        </w:rPr>
      </w:pPr>
    </w:p>
    <w:p w14:paraId="5E559B95" w14:textId="77777777" w:rsidR="00663DAD" w:rsidRPr="00663DAD" w:rsidRDefault="00663DAD" w:rsidP="00663DAD">
      <w:pPr>
        <w:ind w:firstLine="400"/>
        <w:jc w:val="both"/>
        <w:rPr>
          <w:rFonts w:asciiTheme="minorEastAsia" w:hAnsiTheme="minorEastAsia" w:hint="eastAsia"/>
          <w:lang w:eastAsia="zh-CN"/>
        </w:rPr>
      </w:pPr>
    </w:p>
    <w:p w14:paraId="153E9121" w14:textId="77777777" w:rsidR="00663DAD" w:rsidRDefault="00663DAD" w:rsidP="00663DAD">
      <w:pPr>
        <w:ind w:firstLine="400"/>
        <w:jc w:val="both"/>
        <w:rPr>
          <w:rFonts w:hint="eastAsia"/>
          <w:lang w:eastAsia="zh-CN"/>
        </w:rPr>
      </w:pPr>
    </w:p>
    <w:p w14:paraId="1C525BFB" w14:textId="77777777" w:rsidR="00663DAD" w:rsidRDefault="00663DAD" w:rsidP="00663DAD">
      <w:pPr>
        <w:ind w:firstLine="400"/>
        <w:jc w:val="both"/>
      </w:pPr>
    </w:p>
    <w:sectPr w:rsidR="00663DAD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DAAA6" w14:textId="77777777" w:rsidR="00EF1476" w:rsidRDefault="00EF1476">
      <w:pPr>
        <w:spacing w:after="0" w:line="240" w:lineRule="auto"/>
      </w:pPr>
      <w:r>
        <w:separator/>
      </w:r>
    </w:p>
  </w:endnote>
  <w:endnote w:type="continuationSeparator" w:id="0">
    <w:p w14:paraId="0A875049" w14:textId="77777777" w:rsidR="00EF1476" w:rsidRDefault="00EF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C7CA2" w14:textId="77777777" w:rsidR="003E29F5" w:rsidRDefault="00EF1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1F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6E056" w14:textId="77777777" w:rsidR="00EF1476" w:rsidRDefault="00EF1476">
      <w:pPr>
        <w:spacing w:after="0" w:line="240" w:lineRule="auto"/>
      </w:pPr>
      <w:r>
        <w:separator/>
      </w:r>
    </w:p>
  </w:footnote>
  <w:footnote w:type="continuationSeparator" w:id="0">
    <w:p w14:paraId="4F3E59DA" w14:textId="77777777" w:rsidR="00EF1476" w:rsidRDefault="00EF1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95530"/>
    <w:multiLevelType w:val="hybridMultilevel"/>
    <w:tmpl w:val="D5CC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ja-JP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AD"/>
    <w:rsid w:val="000D6DFC"/>
    <w:rsid w:val="00293049"/>
    <w:rsid w:val="002C50C5"/>
    <w:rsid w:val="003E29F5"/>
    <w:rsid w:val="00457A22"/>
    <w:rsid w:val="005C2FA4"/>
    <w:rsid w:val="00663DAD"/>
    <w:rsid w:val="00757223"/>
    <w:rsid w:val="008D4640"/>
    <w:rsid w:val="00AE754D"/>
    <w:rsid w:val="00AF6B7B"/>
    <w:rsid w:val="00B561F5"/>
    <w:rsid w:val="00BC05FC"/>
    <w:rsid w:val="00C154E9"/>
    <w:rsid w:val="00C33537"/>
    <w:rsid w:val="00D91860"/>
    <w:rsid w:val="00E010FC"/>
    <w:rsid w:val="00E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48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BC05F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C05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5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05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C05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C05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C05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5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C4B4" w:themeColor="accent4" w:themeTint="66"/>
        <w:left w:val="single" w:sz="4" w:space="0" w:color="D0C4B4" w:themeColor="accent4" w:themeTint="66"/>
        <w:bottom w:val="single" w:sz="4" w:space="0" w:color="D0C4B4" w:themeColor="accent4" w:themeTint="66"/>
        <w:right w:val="single" w:sz="4" w:space="0" w:color="D0C4B4" w:themeColor="accent4" w:themeTint="66"/>
        <w:insideH w:val="single" w:sz="4" w:space="0" w:color="D0C4B4" w:themeColor="accent4" w:themeTint="66"/>
        <w:insideV w:val="single" w:sz="4" w:space="0" w:color="D0C4B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A6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A6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5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C5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angyouyou/Library/Caches/1033/TM10002077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5F"/>
    <w:rsid w:val="001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86DF8C2D44748A124EBB29CBE9709">
    <w:name w:val="99986DF8C2D44748A124EBB29CBE9709"/>
  </w:style>
  <w:style w:type="paragraph" w:customStyle="1" w:styleId="01C215101FC66A40ADEB26ED81FC14F5">
    <w:name w:val="01C215101FC66A40ADEB26ED81FC14F5"/>
  </w:style>
  <w:style w:type="paragraph" w:customStyle="1" w:styleId="7BE6BDA5C959A5419C40F7552FDA38C5">
    <w:name w:val="7BE6BDA5C959A5419C40F7552FDA38C5"/>
  </w:style>
  <w:style w:type="paragraph" w:customStyle="1" w:styleId="A2DDCFDE0535B54484ABFE1E4CE4D96C">
    <w:name w:val="A2DDCFDE0535B54484ABFE1E4CE4D96C"/>
  </w:style>
  <w:style w:type="paragraph" w:customStyle="1" w:styleId="CED16C34B9538B40BF44CE683F9AC852">
    <w:name w:val="CED16C34B9538B40BF44CE683F9AC852"/>
  </w:style>
  <w:style w:type="paragraph" w:customStyle="1" w:styleId="917F8C55EBF9164F80F242D5B56C3DAE">
    <w:name w:val="917F8C55EBF9164F80F242D5B56C3DAE"/>
  </w:style>
  <w:style w:type="paragraph" w:customStyle="1" w:styleId="9229E7670F78B24F9406BF55B7C07B2D">
    <w:name w:val="9229E7670F78B24F9406BF55B7C07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110</TotalTime>
  <Pages>14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赵昂</dc:creator>
  <cp:keywords/>
  <dc:description/>
  <cp:lastModifiedBy>赵昂</cp:lastModifiedBy>
  <cp:revision>2</cp:revision>
  <dcterms:created xsi:type="dcterms:W3CDTF">2017-01-12T08:25:00Z</dcterms:created>
  <dcterms:modified xsi:type="dcterms:W3CDTF">2017-01-12T11:38:00Z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